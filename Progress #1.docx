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rPr>
        <w:id w:val="226509392"/>
        <w:docPartObj>
          <w:docPartGallery w:val="Cover Pages"/>
          <w:docPartUnique/>
        </w:docPartObj>
      </w:sdtPr>
      <w:sdtEndPr>
        <w:rPr>
          <w:rFonts w:asciiTheme="minorHAnsi" w:eastAsiaTheme="minorEastAsia" w:hAnsiTheme="minorHAnsi" w:cstheme="minorBidi"/>
          <w:caps w:val="0"/>
        </w:rPr>
      </w:sdtEndPr>
      <w:sdtContent>
        <w:tbl>
          <w:tblPr>
            <w:tblW w:w="5072" w:type="pct"/>
            <w:jc w:val="center"/>
            <w:tblLook w:val="04A0" w:firstRow="1" w:lastRow="0" w:firstColumn="1" w:lastColumn="0" w:noHBand="0" w:noVBand="1"/>
          </w:tblPr>
          <w:tblGrid>
            <w:gridCol w:w="9495"/>
          </w:tblGrid>
          <w:tr w:rsidR="000F4813" w:rsidTr="000F4813">
            <w:trPr>
              <w:trHeight w:val="2929"/>
              <w:jc w:val="center"/>
            </w:trPr>
            <w:sdt>
              <w:sdtPr>
                <w:rPr>
                  <w:rFonts w:asciiTheme="majorHAnsi" w:eastAsiaTheme="majorEastAsia" w:hAnsiTheme="majorHAnsi" w:cstheme="majorBidi"/>
                  <w:caps/>
                </w:rPr>
                <w:alias w:val="Company"/>
                <w:id w:val="15524243"/>
                <w:placeholder>
                  <w:docPart w:val="7C4A152D67AE4658AB8250A8DE9477AC"/>
                </w:placeholder>
                <w:dataBinding w:prefixMappings="xmlns:ns0='http://schemas.openxmlformats.org/officeDocument/2006/extended-properties'" w:xpath="/ns0:Properties[1]/ns0:Company[1]" w:storeItemID="{6668398D-A668-4E3E-A5EB-62B293D839F1}"/>
                <w:text/>
              </w:sdtPr>
              <w:sdtEndPr/>
              <w:sdtContent>
                <w:tc>
                  <w:tcPr>
                    <w:tcW w:w="5000" w:type="pct"/>
                  </w:tcPr>
                  <w:p w:rsidR="000F4813" w:rsidRDefault="000F4813" w:rsidP="000F4813">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QUEEN’s university</w:t>
                    </w:r>
                  </w:p>
                </w:tc>
              </w:sdtContent>
            </w:sdt>
          </w:tr>
          <w:tr w:rsidR="000F4813" w:rsidTr="000F4813">
            <w:trPr>
              <w:trHeight w:val="1464"/>
              <w:jc w:val="center"/>
            </w:trPr>
            <w:sdt>
              <w:sdtPr>
                <w:rPr>
                  <w:rFonts w:asciiTheme="majorHAnsi" w:eastAsiaTheme="majorEastAsia" w:hAnsiTheme="majorHAnsi" w:cstheme="majorBidi"/>
                  <w:color w:val="000000" w:themeColor="text1"/>
                  <w:sz w:val="56"/>
                  <w:szCs w:val="56"/>
                </w:rPr>
                <w:alias w:val="Title"/>
                <w:id w:val="15524250"/>
                <w:placeholder>
                  <w:docPart w:val="F6E2E4EB875C4407BFAD7BD1CC69C7F0"/>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F07F09" w:themeColor="accent1"/>
                    </w:tcBorders>
                    <w:vAlign w:val="center"/>
                  </w:tcPr>
                  <w:p w:rsidR="000F4813" w:rsidRDefault="001C2884">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color w:val="000000" w:themeColor="text1"/>
                        <w:sz w:val="56"/>
                        <w:szCs w:val="56"/>
                        <w:lang w:val="en-CA"/>
                      </w:rPr>
                      <w:t>ELEC 476 Project                              Routing in ICN – Queue Model</w:t>
                    </w:r>
                  </w:p>
                </w:tc>
              </w:sdtContent>
            </w:sdt>
          </w:tr>
          <w:tr w:rsidR="000F4813" w:rsidTr="000F4813">
            <w:trPr>
              <w:trHeight w:val="732"/>
              <w:jc w:val="center"/>
            </w:trPr>
            <w:sdt>
              <w:sdtPr>
                <w:rPr>
                  <w:rFonts w:asciiTheme="majorHAnsi" w:eastAsiaTheme="majorEastAsia" w:hAnsiTheme="majorHAnsi" w:cstheme="majorBidi"/>
                  <w:sz w:val="44"/>
                  <w:szCs w:val="44"/>
                </w:rPr>
                <w:alias w:val="Subtitle"/>
                <w:id w:val="15524255"/>
                <w:placeholder>
                  <w:docPart w:val="66C68DEF105B44E7BCA9235E0CC86B46"/>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F07F09" w:themeColor="accent1"/>
                    </w:tcBorders>
                    <w:vAlign w:val="center"/>
                  </w:tcPr>
                  <w:p w:rsidR="000F4813" w:rsidRDefault="000F4813" w:rsidP="000F4813">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Progress Report #1</w:t>
                    </w:r>
                  </w:p>
                </w:tc>
              </w:sdtContent>
            </w:sdt>
          </w:tr>
          <w:tr w:rsidR="000F4813" w:rsidTr="000F4813">
            <w:trPr>
              <w:trHeight w:val="366"/>
              <w:jc w:val="center"/>
            </w:trPr>
            <w:tc>
              <w:tcPr>
                <w:tcW w:w="5000" w:type="pct"/>
                <w:vAlign w:val="center"/>
              </w:tcPr>
              <w:p w:rsidR="000F4813" w:rsidRDefault="000F4813">
                <w:pPr>
                  <w:pStyle w:val="NoSpacing"/>
                  <w:jc w:val="center"/>
                </w:pPr>
              </w:p>
            </w:tc>
          </w:tr>
          <w:tr w:rsidR="000F4813" w:rsidTr="000F4813">
            <w:trPr>
              <w:trHeight w:val="366"/>
              <w:jc w:val="center"/>
            </w:trPr>
            <w:sdt>
              <w:sdtPr>
                <w:rPr>
                  <w:b/>
                  <w:bCs/>
                </w:rPr>
                <w:alias w:val="Author"/>
                <w:id w:val="15524260"/>
                <w:placeholder>
                  <w:docPart w:val="5D2F35AA651E400D84FE88D4C248218E"/>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0F4813" w:rsidRDefault="000F4813">
                    <w:pPr>
                      <w:pStyle w:val="NoSpacing"/>
                      <w:jc w:val="center"/>
                      <w:rPr>
                        <w:b/>
                        <w:bCs/>
                      </w:rPr>
                    </w:pPr>
                    <w:r>
                      <w:rPr>
                        <w:b/>
                        <w:bCs/>
                      </w:rPr>
                      <w:t xml:space="preserve">Doug Marr, </w:t>
                    </w:r>
                    <w:r>
                      <w:rPr>
                        <w:b/>
                        <w:bCs/>
                        <w:lang w:val="en-CA"/>
                      </w:rPr>
                      <w:t>Daniel McLean</w:t>
                    </w:r>
                  </w:p>
                </w:tc>
              </w:sdtContent>
            </w:sdt>
          </w:tr>
          <w:tr w:rsidR="000F4813" w:rsidTr="000F4813">
            <w:trPr>
              <w:trHeight w:val="366"/>
              <w:jc w:val="center"/>
            </w:trPr>
            <w:sdt>
              <w:sdtPr>
                <w:rPr>
                  <w:b/>
                  <w:bCs/>
                </w:rPr>
                <w:alias w:val="Date"/>
                <w:id w:val="516659546"/>
                <w:placeholder>
                  <w:docPart w:val="6DC461A626234D2DBB96C1C45DF96D1D"/>
                </w:placeholder>
                <w:dataBinding w:prefixMappings="xmlns:ns0='http://schemas.microsoft.com/office/2006/coverPageProps'" w:xpath="/ns0:CoverPageProperties[1]/ns0:PublishDate[1]" w:storeItemID="{55AF091B-3C7A-41E3-B477-F2FDAA23CFDA}"/>
                <w:date w:fullDate="2013-02-26T00:00:00Z">
                  <w:dateFormat w:val="M/d/yyyy"/>
                  <w:lid w:val="en-US"/>
                  <w:storeMappedDataAs w:val="dateTime"/>
                  <w:calendar w:val="gregorian"/>
                </w:date>
              </w:sdtPr>
              <w:sdtEndPr/>
              <w:sdtContent>
                <w:tc>
                  <w:tcPr>
                    <w:tcW w:w="5000" w:type="pct"/>
                    <w:vAlign w:val="center"/>
                  </w:tcPr>
                  <w:p w:rsidR="000F4813" w:rsidRDefault="000F4813">
                    <w:pPr>
                      <w:pStyle w:val="NoSpacing"/>
                      <w:jc w:val="center"/>
                      <w:rPr>
                        <w:b/>
                        <w:bCs/>
                      </w:rPr>
                    </w:pPr>
                    <w:r>
                      <w:rPr>
                        <w:b/>
                        <w:bCs/>
                      </w:rPr>
                      <w:t>2/26/2013</w:t>
                    </w:r>
                  </w:p>
                </w:tc>
              </w:sdtContent>
            </w:sdt>
          </w:tr>
        </w:tbl>
        <w:p w:rsidR="000F4813" w:rsidRDefault="000F4813"/>
        <w:p w:rsidR="000F4813" w:rsidRDefault="000F4813"/>
        <w:tbl>
          <w:tblPr>
            <w:tblpPr w:leftFromText="187" w:rightFromText="187" w:horzAnchor="margin" w:tblpXSpec="center" w:tblpYSpec="bottom"/>
            <w:tblW w:w="5000" w:type="pct"/>
            <w:tblLook w:val="04A0" w:firstRow="1" w:lastRow="0" w:firstColumn="1" w:lastColumn="0" w:noHBand="0" w:noVBand="1"/>
          </w:tblPr>
          <w:tblGrid>
            <w:gridCol w:w="9360"/>
          </w:tblGrid>
          <w:tr w:rsidR="000F4813">
            <w:tc>
              <w:tcPr>
                <w:tcW w:w="5000" w:type="pct"/>
              </w:tcPr>
              <w:p w:rsidR="000F4813" w:rsidRDefault="000F4813" w:rsidP="000F4813">
                <w:pPr>
                  <w:pStyle w:val="NoSpacing"/>
                </w:pPr>
              </w:p>
            </w:tc>
          </w:tr>
        </w:tbl>
        <w:p w:rsidR="000F4813" w:rsidRDefault="000F4813"/>
        <w:p w:rsidR="004A0762" w:rsidRPr="000F4813" w:rsidRDefault="000F4813" w:rsidP="000F4813">
          <w:pPr>
            <w:rPr>
              <w:rFonts w:asciiTheme="majorHAnsi" w:eastAsiaTheme="majorEastAsia" w:hAnsiTheme="majorHAnsi" w:cstheme="majorBidi"/>
              <w:color w:val="000000" w:themeColor="text1"/>
              <w:sz w:val="56"/>
              <w:szCs w:val="56"/>
            </w:rPr>
          </w:pPr>
          <w:r>
            <w:br w:type="page"/>
          </w:r>
        </w:p>
        <w:bookmarkStart w:id="0" w:name="_GoBack" w:displacedByCustomXml="next"/>
        <w:bookmarkEnd w:id="0" w:displacedByCustomXml="next"/>
      </w:sdtContent>
    </w:sdt>
    <w:p w:rsidR="004A0762" w:rsidRDefault="000F4813" w:rsidP="000F4813">
      <w:pPr>
        <w:pStyle w:val="Heading2"/>
        <w:numPr>
          <w:ilvl w:val="0"/>
          <w:numId w:val="0"/>
        </w:numPr>
        <w:ind w:left="576"/>
      </w:pPr>
      <w:r>
        <w:lastRenderedPageBreak/>
        <w:t>Introduction</w:t>
      </w:r>
    </w:p>
    <w:p w:rsidR="004D107B" w:rsidRPr="004D107B" w:rsidRDefault="004D107B" w:rsidP="004D107B"/>
    <w:p w:rsidR="00F12D3E" w:rsidRPr="00947610" w:rsidRDefault="000F4813">
      <w:pPr>
        <w:rPr>
          <w:rFonts w:eastAsia="Arial Unicode MS" w:cs="Arial Unicode MS"/>
        </w:rPr>
      </w:pPr>
      <w:r w:rsidRPr="00947610">
        <w:rPr>
          <w:rFonts w:eastAsia="Arial Unicode MS" w:cs="Arial Unicode MS"/>
        </w:rPr>
        <w:t xml:space="preserve">Information-Centric Networking (ICN) is an up and coming technology that can potentially replace the </w:t>
      </w:r>
      <w:proofErr w:type="gramStart"/>
      <w:r w:rsidRPr="00947610">
        <w:rPr>
          <w:rFonts w:eastAsia="Arial Unicode MS" w:cs="Arial Unicode MS"/>
        </w:rPr>
        <w:t>current</w:t>
      </w:r>
      <w:proofErr w:type="gramEnd"/>
      <w:r w:rsidRPr="00947610">
        <w:rPr>
          <w:rFonts w:eastAsia="Arial Unicode MS" w:cs="Arial Unicode MS"/>
        </w:rPr>
        <w:t xml:space="preserve"> IP networks in place around the world. ICN works by being centralized around data instead of hosts. </w:t>
      </w:r>
      <w:r w:rsidR="00F12D3E" w:rsidRPr="00947610">
        <w:rPr>
          <w:rFonts w:eastAsia="Arial Unicode MS" w:cs="Arial Unicode MS"/>
        </w:rPr>
        <w:t>By being data centric, a consumer can request data and the closest (or best fit) host of the data can transfer it to the consumer without the consumer being aware of which hosts have this data. This will achieve much higher transfer rates and network utilization.</w:t>
      </w:r>
    </w:p>
    <w:p w:rsidR="00F12D3E" w:rsidRPr="00947610" w:rsidRDefault="00F12D3E">
      <w:pPr>
        <w:rPr>
          <w:rFonts w:eastAsia="Arial Unicode MS" w:cs="Arial Unicode MS"/>
        </w:rPr>
      </w:pPr>
      <w:r w:rsidRPr="00947610">
        <w:rPr>
          <w:rFonts w:eastAsia="Arial Unicode MS" w:cs="Arial Unicode MS"/>
        </w:rPr>
        <w:t>While this is good in concept, ICN has a few implementation problems</w:t>
      </w:r>
      <w:r w:rsidR="004D2D57" w:rsidRPr="00947610">
        <w:rPr>
          <w:rFonts w:eastAsia="Arial Unicode MS" w:cs="Arial Unicode MS"/>
        </w:rPr>
        <w:t>. Further simulation is needed to study the feasibility of an ICN</w:t>
      </w:r>
      <w:r w:rsidRPr="00947610">
        <w:rPr>
          <w:rFonts w:eastAsia="Arial Unicode MS" w:cs="Arial Unicode MS"/>
        </w:rPr>
        <w:t>. This project focusses on the routing problem.</w:t>
      </w:r>
      <w:r w:rsidR="00C43BAC" w:rsidRPr="00947610">
        <w:rPr>
          <w:rFonts w:eastAsia="Arial Unicode MS" w:cs="Arial Unicode MS"/>
        </w:rPr>
        <w:t xml:space="preserve"> Routing is difficult in ICN because it the network needs to be reactive to open data requests instead of host directed data request </w:t>
      </w:r>
      <w:r w:rsidR="00C43BAC" w:rsidRPr="00947610">
        <w:rPr>
          <w:rFonts w:eastAsia="Arial Unicode MS" w:cs="Arial Unicode MS"/>
          <w:b/>
        </w:rPr>
        <w:t>[does that make sense?]</w:t>
      </w:r>
      <w:r w:rsidR="00C43BAC" w:rsidRPr="00947610">
        <w:rPr>
          <w:rFonts w:eastAsia="Arial Unicode MS" w:cs="Arial Unicode MS"/>
        </w:rPr>
        <w:t>.</w:t>
      </w:r>
      <w:r w:rsidRPr="00947610">
        <w:rPr>
          <w:rFonts w:eastAsia="Arial Unicode MS" w:cs="Arial Unicode MS"/>
        </w:rPr>
        <w:t xml:space="preserve"> </w:t>
      </w:r>
      <w:r w:rsidR="00C43BAC" w:rsidRPr="00947610">
        <w:rPr>
          <w:rFonts w:eastAsia="Arial Unicode MS" w:cs="Arial Unicode MS"/>
        </w:rPr>
        <w:t>Our model is an ICN network with a centralized controller which controls the routing. This is perhaps the best way to introduce ICN to existing networks. The controller will be aware of the network and made routing decisions based on how busy the network is and where the data is located.</w:t>
      </w:r>
    </w:p>
    <w:p w:rsidR="00F12D3E" w:rsidRPr="00947610" w:rsidRDefault="004D2D57">
      <w:pPr>
        <w:rPr>
          <w:rFonts w:eastAsia="Arial Unicode MS" w:cs="Arial Unicode MS"/>
        </w:rPr>
      </w:pPr>
      <w:r w:rsidRPr="00947610">
        <w:rPr>
          <w:rFonts w:eastAsia="Arial Unicode MS" w:cs="Arial Unicode MS"/>
        </w:rPr>
        <w:t>Our model uses d</w:t>
      </w:r>
      <w:r w:rsidR="00F12D3E" w:rsidRPr="00947610">
        <w:rPr>
          <w:rFonts w:eastAsia="Arial Unicode MS" w:cs="Arial Unicode MS"/>
        </w:rPr>
        <w:t xml:space="preserve">ifferent two-phase routing methods </w:t>
      </w:r>
      <w:r w:rsidRPr="00947610">
        <w:rPr>
          <w:rFonts w:eastAsia="Arial Unicode MS" w:cs="Arial Unicode MS"/>
        </w:rPr>
        <w:t>that will</w:t>
      </w:r>
      <w:r w:rsidR="00F12D3E" w:rsidRPr="00947610">
        <w:rPr>
          <w:rFonts w:eastAsia="Arial Unicode MS" w:cs="Arial Unicode MS"/>
        </w:rPr>
        <w:t xml:space="preserve"> analyzed with the M/G/1 queue model.</w:t>
      </w:r>
      <w:r w:rsidR="00375878" w:rsidRPr="00947610">
        <w:rPr>
          <w:rFonts w:eastAsia="Arial Unicode MS" w:cs="Arial Unicode MS"/>
        </w:rPr>
        <w:t xml:space="preserve"> </w:t>
      </w:r>
      <w:r w:rsidRPr="00947610">
        <w:rPr>
          <w:rFonts w:eastAsia="Arial Unicode MS" w:cs="Arial Unicode MS"/>
        </w:rPr>
        <w:t xml:space="preserve">The network itself is randomly generated to try to achieve a realistic model. However some assumptions are used to keep some simplicity. The network will remain static once simulated. There will be no network failures or transfer failures. All the data will be the same size and will take a constant delay to transfer from one node to the queue of the next node. </w:t>
      </w:r>
    </w:p>
    <w:p w:rsidR="004D2D57" w:rsidRPr="00947610" w:rsidRDefault="004D2D57">
      <w:pPr>
        <w:rPr>
          <w:rFonts w:eastAsia="Arial Unicode MS" w:cs="Arial Unicode MS"/>
        </w:rPr>
      </w:pPr>
      <w:r w:rsidRPr="00947610">
        <w:rPr>
          <w:rFonts w:eastAsia="Arial Unicode MS" w:cs="Arial Unicode MS"/>
        </w:rPr>
        <w:t>The objective of these simulations will be to determine which two-phase routing method is best for man</w:t>
      </w:r>
      <w:r w:rsidR="000B6C51" w:rsidRPr="00947610">
        <w:rPr>
          <w:rFonts w:eastAsia="Arial Unicode MS" w:cs="Arial Unicode MS"/>
        </w:rPr>
        <w:t>y different network topologies.</w:t>
      </w:r>
    </w:p>
    <w:p w:rsidR="000B6C51" w:rsidRDefault="000B6C51"/>
    <w:p w:rsidR="000B6C51" w:rsidRDefault="000B6C51">
      <w:r>
        <w:br w:type="page"/>
      </w:r>
    </w:p>
    <w:p w:rsidR="000B6C51" w:rsidRDefault="000B6C51" w:rsidP="000B6C51">
      <w:pPr>
        <w:pStyle w:val="Heading2"/>
        <w:numPr>
          <w:ilvl w:val="0"/>
          <w:numId w:val="0"/>
        </w:numPr>
        <w:ind w:left="576"/>
      </w:pPr>
      <w:r>
        <w:lastRenderedPageBreak/>
        <w:t>Background</w:t>
      </w:r>
    </w:p>
    <w:p w:rsidR="004D107B" w:rsidRPr="004D107B" w:rsidRDefault="004D107B" w:rsidP="004D107B"/>
    <w:p w:rsidR="000B6C51" w:rsidRPr="00947610" w:rsidRDefault="000B6C51" w:rsidP="000B6C51">
      <w:pPr>
        <w:rPr>
          <w:rFonts w:eastAsia="Arial Unicode MS" w:cs="Arial Unicode MS"/>
        </w:rPr>
      </w:pPr>
      <w:r w:rsidRPr="00947610">
        <w:rPr>
          <w:rFonts w:eastAsia="Arial Unicode MS" w:cs="Arial Unicode MS"/>
        </w:rPr>
        <w:t xml:space="preserve">To achieve a useful simulation a realistic model must be implemented. Our approach is to use random processes where feasible while keeping other elements fixed for simplicity. Our approach is to randomly generate a topology and randomly assign cache sizes, data to producers, and delay between nodes. The model will keep a static network after initial generation. Each producer will have the same storage size which will be initialized full (randomly) and will remain constant after generation. Each switch and producer will have a fixed queue size. The decision of what element is random and which is static is made based off of which is most important for analyzing routing methods. </w:t>
      </w:r>
      <w:r w:rsidR="00654BC9" w:rsidRPr="00947610">
        <w:rPr>
          <w:rFonts w:eastAsia="Arial Unicode MS" w:cs="Arial Unicode MS"/>
        </w:rPr>
        <w:t>The consumer will randomly produce requests which go directly to the controller’s queue.</w:t>
      </w:r>
      <w:r w:rsidR="00C43BAC" w:rsidRPr="00947610">
        <w:rPr>
          <w:rFonts w:eastAsia="Arial Unicode MS" w:cs="Arial Unicode MS"/>
        </w:rPr>
        <w:t xml:space="preserve"> The controller will then send the request and routing formation to the appropriate node.</w:t>
      </w:r>
    </w:p>
    <w:p w:rsidR="00654BC9" w:rsidRPr="00947610" w:rsidRDefault="00654BC9" w:rsidP="000B6C51">
      <w:pPr>
        <w:rPr>
          <w:rFonts w:eastAsia="Arial Unicode MS" w:cs="Arial Unicode MS"/>
        </w:rPr>
      </w:pPr>
      <w:r w:rsidRPr="00947610">
        <w:rPr>
          <w:rFonts w:eastAsia="Arial Unicode MS" w:cs="Arial Unicode MS"/>
        </w:rPr>
        <w:t xml:space="preserve">The controller, which handles the routing decisions, is most effected by the topology, how busy the producers/switches are (how many elements in their queue) as well as the data request. Having random queue and storage sizes would be more realistic however it would add a large amount of complexity with little </w:t>
      </w:r>
      <w:r w:rsidR="00C43BAC" w:rsidRPr="00947610">
        <w:rPr>
          <w:rFonts w:eastAsia="Arial Unicode MS" w:cs="Arial Unicode MS"/>
        </w:rPr>
        <w:t>change to routing performance as the routing decisions would behave the same or very close to that of a network where these elements are randomized.</w:t>
      </w:r>
    </w:p>
    <w:p w:rsidR="00654BC9" w:rsidRPr="00947610" w:rsidRDefault="00654BC9" w:rsidP="000B6C51">
      <w:pPr>
        <w:rPr>
          <w:rFonts w:eastAsia="Arial Unicode MS" w:cs="Arial Unicode MS"/>
        </w:rPr>
      </w:pPr>
      <w:r w:rsidRPr="00947610">
        <w:rPr>
          <w:rFonts w:eastAsia="Arial Unicode MS" w:cs="Arial Unicode MS"/>
        </w:rPr>
        <w:t>The network remains static after it is initially generated to give simplicity to the system. Having a model where the network can change during simulation is more realistic and will effect routing</w:t>
      </w:r>
      <w:r w:rsidR="001C2884" w:rsidRPr="00947610">
        <w:rPr>
          <w:rFonts w:eastAsia="Arial Unicode MS" w:cs="Arial Unicode MS"/>
        </w:rPr>
        <w:t xml:space="preserve"> adaptation</w:t>
      </w:r>
      <w:r w:rsidRPr="00947610">
        <w:rPr>
          <w:rFonts w:eastAsia="Arial Unicode MS" w:cs="Arial Unicode MS"/>
        </w:rPr>
        <w:t xml:space="preserve">, </w:t>
      </w:r>
      <w:r w:rsidR="001C2884" w:rsidRPr="00947610">
        <w:rPr>
          <w:rFonts w:eastAsia="Arial Unicode MS" w:cs="Arial Unicode MS"/>
        </w:rPr>
        <w:t>however it</w:t>
      </w:r>
      <w:r w:rsidRPr="00947610">
        <w:rPr>
          <w:rFonts w:eastAsia="Arial Unicode MS" w:cs="Arial Unicode MS"/>
        </w:rPr>
        <w:t xml:space="preserve"> adds a lot complexity. </w:t>
      </w:r>
      <w:r w:rsidR="00C43BAC" w:rsidRPr="00947610">
        <w:rPr>
          <w:rFonts w:eastAsia="Arial Unicode MS" w:cs="Arial Unicode MS"/>
        </w:rPr>
        <w:t>This decision remains realistic since our</w:t>
      </w:r>
      <w:r w:rsidRPr="00947610">
        <w:rPr>
          <w:rFonts w:eastAsia="Arial Unicode MS" w:cs="Arial Unicode MS"/>
        </w:rPr>
        <w:t xml:space="preserve"> simulation </w:t>
      </w:r>
      <w:r w:rsidR="00C43BAC" w:rsidRPr="00947610">
        <w:rPr>
          <w:rFonts w:eastAsia="Arial Unicode MS" w:cs="Arial Unicode MS"/>
        </w:rPr>
        <w:t xml:space="preserve">model </w:t>
      </w:r>
      <w:r w:rsidRPr="00947610">
        <w:rPr>
          <w:rFonts w:eastAsia="Arial Unicode MS" w:cs="Arial Unicode MS"/>
        </w:rPr>
        <w:t>will look at which routing method gives the best performance</w:t>
      </w:r>
      <w:r w:rsidR="00C43BAC" w:rsidRPr="00947610">
        <w:rPr>
          <w:rFonts w:eastAsia="Arial Unicode MS" w:cs="Arial Unicode MS"/>
        </w:rPr>
        <w:t xml:space="preserve"> and not the network adaptation</w:t>
      </w:r>
      <w:r w:rsidRPr="00947610">
        <w:rPr>
          <w:rFonts w:eastAsia="Arial Unicode MS" w:cs="Arial Unicode MS"/>
        </w:rPr>
        <w:t xml:space="preserve">. This is justified because network adaptation </w:t>
      </w:r>
      <w:r w:rsidR="001C2884" w:rsidRPr="00947610">
        <w:rPr>
          <w:rFonts w:eastAsia="Arial Unicode MS" w:cs="Arial Unicode MS"/>
        </w:rPr>
        <w:t xml:space="preserve">in a controller based ICN </w:t>
      </w:r>
      <w:r w:rsidRPr="00947610">
        <w:rPr>
          <w:rFonts w:eastAsia="Arial Unicode MS" w:cs="Arial Unicode MS"/>
        </w:rPr>
        <w:t>should be an added feature of a routing method which gives the best performance.</w:t>
      </w:r>
      <w:r w:rsidR="00C43BAC" w:rsidRPr="00947610">
        <w:rPr>
          <w:rFonts w:eastAsia="Arial Unicode MS" w:cs="Arial Unicode MS"/>
        </w:rPr>
        <w:t xml:space="preserve"> </w:t>
      </w:r>
      <w:r w:rsidR="00C43BAC" w:rsidRPr="00947610">
        <w:rPr>
          <w:rFonts w:eastAsia="Arial Unicode MS" w:cs="Arial Unicode MS"/>
          <w:b/>
        </w:rPr>
        <w:t>[</w:t>
      </w:r>
      <w:proofErr w:type="gramStart"/>
      <w:r w:rsidR="00C43BAC" w:rsidRPr="00947610">
        <w:rPr>
          <w:rFonts w:eastAsia="Arial Unicode MS" w:cs="Arial Unicode MS"/>
          <w:b/>
        </w:rPr>
        <w:t>is</w:t>
      </w:r>
      <w:proofErr w:type="gramEnd"/>
      <w:r w:rsidR="00C43BAC" w:rsidRPr="00947610">
        <w:rPr>
          <w:rFonts w:eastAsia="Arial Unicode MS" w:cs="Arial Unicode MS"/>
          <w:b/>
        </w:rPr>
        <w:t xml:space="preserve"> that ok to say?]</w:t>
      </w:r>
    </w:p>
    <w:p w:rsidR="001C2884" w:rsidRDefault="001C2884" w:rsidP="000B6C51"/>
    <w:p w:rsidR="001C2884" w:rsidRDefault="001C2884">
      <w:r>
        <w:br w:type="page"/>
      </w:r>
    </w:p>
    <w:p w:rsidR="001C2884" w:rsidRDefault="001C2884" w:rsidP="001C2884">
      <w:pPr>
        <w:pStyle w:val="Heading2"/>
        <w:numPr>
          <w:ilvl w:val="0"/>
          <w:numId w:val="0"/>
        </w:numPr>
        <w:ind w:left="576"/>
      </w:pPr>
      <w:r>
        <w:lastRenderedPageBreak/>
        <w:t>Simulation Setups</w:t>
      </w:r>
    </w:p>
    <w:p w:rsidR="00111E6C" w:rsidRDefault="00111E6C"/>
    <w:p w:rsidR="00111E6C" w:rsidRPr="004F22C9" w:rsidRDefault="00111E6C" w:rsidP="00111E6C">
      <w:pPr>
        <w:rPr>
          <w:sz w:val="20"/>
          <w:szCs w:val="20"/>
        </w:rPr>
      </w:pPr>
      <w:r w:rsidRPr="004F22C9">
        <w:rPr>
          <w:sz w:val="20"/>
          <w:szCs w:val="20"/>
        </w:rPr>
        <w:t>The system is simplified by separating the nodes based on type. The consumer nodes function as system inputs as they are data sinks, have no queues or caches, and only send data requests to the controller for processing. All controller inputs come from the consumers and all outputs flow to either the switches or producers. The controller is modelled using an M/G/1 queue. All data originates at the producers, which have static caches. All network jobs flow from the controller (after routing has occurred) to either the producers or the switches, which have dynamic caches. Since the switches and producers all have queues and form a Jackson’s network, they too can be modelled using an M/G/1 queue. Therefore the result is two queues and servers in series with one another.</w:t>
      </w:r>
    </w:p>
    <w:p w:rsidR="00111E6C" w:rsidRPr="004F22C9" w:rsidRDefault="00111E6C" w:rsidP="00111E6C">
      <w:pPr>
        <w:rPr>
          <w:sz w:val="20"/>
          <w:szCs w:val="20"/>
        </w:rPr>
      </w:pPr>
      <w:r w:rsidRPr="004F22C9">
        <w:rPr>
          <w:sz w:val="20"/>
          <w:szCs w:val="20"/>
        </w:rPr>
        <w:t>Performance Metrics – As both sides of the system are to be represented using a queue model, the primary consideration will be the performance of the queues. That is, the server utilization of the controller and producers as well as the service time of jobs in the controller and in the network.</w:t>
      </w:r>
    </w:p>
    <w:p w:rsidR="00111E6C" w:rsidRPr="004F22C9" w:rsidRDefault="00111E6C" w:rsidP="00111E6C">
      <w:pPr>
        <w:rPr>
          <w:sz w:val="20"/>
          <w:szCs w:val="20"/>
        </w:rPr>
      </w:pPr>
      <w:r w:rsidRPr="004F22C9">
        <w:rPr>
          <w:sz w:val="20"/>
          <w:szCs w:val="20"/>
        </w:rPr>
        <w:t>Parameters – Within the controller, routing is to be the primary metric. Possible routing schemes include shortest path, cost-based shortest path (</w:t>
      </w:r>
      <w:proofErr w:type="spellStart"/>
      <w:r w:rsidRPr="004F22C9">
        <w:rPr>
          <w:sz w:val="20"/>
          <w:szCs w:val="20"/>
        </w:rPr>
        <w:t>Dijkstra’s</w:t>
      </w:r>
      <w:proofErr w:type="spellEnd"/>
      <w:r w:rsidRPr="004F22C9">
        <w:rPr>
          <w:sz w:val="20"/>
          <w:szCs w:val="20"/>
        </w:rPr>
        <w:t xml:space="preserve"> Algorithm), or multipath routing. For the switches and producers, queue size, cache size, as well as the overall network size, node type ratio, and distribution will play a large role in system performance. Queue size of the controller, switches, and producers will also be factor.</w:t>
      </w:r>
    </w:p>
    <w:p w:rsidR="00111E6C" w:rsidRPr="004F22C9" w:rsidRDefault="00111E6C" w:rsidP="00111E6C">
      <w:pPr>
        <w:rPr>
          <w:sz w:val="20"/>
          <w:szCs w:val="20"/>
        </w:rPr>
      </w:pPr>
      <w:r w:rsidRPr="004F22C9">
        <w:rPr>
          <w:sz w:val="20"/>
          <w:szCs w:val="20"/>
        </w:rPr>
        <w:t xml:space="preserve">Validation – The system will have three stages: Initialization, stabilization, and equilibrium. During initialization, the network topology will be generated, the data will be distributed among the producers, and the controller routing table will be built. During stabilization, data requests will begin, routing will occur, and data will propagate throughout the switch nodes. Collection of system simulation data will begin. During equilibrium, system performance is expected to plateau as the switch caches will fill with the most popular data. Validation will require identification of the transition between stabilization and equilibrium so the collected data can be separated and analyzed. Calibration will likely be required in order to mitigate issues (ex. excessive service times, jobs dropped, etc.) and produce a reasonable network representation. </w:t>
      </w:r>
    </w:p>
    <w:p w:rsidR="00111E6C" w:rsidRDefault="00111E6C" w:rsidP="00111E6C">
      <w:pPr>
        <w:rPr>
          <w:sz w:val="20"/>
          <w:szCs w:val="20"/>
        </w:rPr>
      </w:pPr>
      <w:r w:rsidRPr="004F22C9">
        <w:rPr>
          <w:sz w:val="20"/>
          <w:szCs w:val="20"/>
        </w:rPr>
        <w:t>Verification – Network topology will be verified by generating a 2D graphical representation of the network. The routing table and data distribution will also be examined to verify logical initial conditions. While running, the simulation will output graphs of the current system state. This will then be saved in table format so it can be exported to excel and analyzed and compared to actual system performance</w:t>
      </w:r>
      <w:r>
        <w:rPr>
          <w:sz w:val="20"/>
          <w:szCs w:val="20"/>
        </w:rPr>
        <w:t xml:space="preserve"> data</w:t>
      </w:r>
      <w:r w:rsidRPr="004F22C9">
        <w:rPr>
          <w:sz w:val="20"/>
          <w:szCs w:val="20"/>
        </w:rPr>
        <w:t xml:space="preserve">. </w:t>
      </w:r>
    </w:p>
    <w:p w:rsidR="00111E6C" w:rsidRDefault="00111E6C">
      <w:r>
        <w:rPr>
          <w:noProof/>
          <w:lang w:eastAsia="en-CA"/>
        </w:rPr>
        <w:drawing>
          <wp:inline distT="0" distB="0" distL="0" distR="0" wp14:anchorId="44FB1183" wp14:editId="6EDB9625">
            <wp:extent cx="5932247" cy="2488019"/>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9491" b="11187"/>
                    <a:stretch/>
                  </pic:blipFill>
                  <pic:spPr bwMode="auto">
                    <a:xfrm>
                      <a:off x="0" y="0"/>
                      <a:ext cx="5932805" cy="2488253"/>
                    </a:xfrm>
                    <a:prstGeom prst="rect">
                      <a:avLst/>
                    </a:prstGeom>
                    <a:noFill/>
                    <a:ln>
                      <a:noFill/>
                    </a:ln>
                    <a:extLst>
                      <a:ext uri="{53640926-AAD7-44D8-BBD7-CCE9431645EC}">
                        <a14:shadowObscured xmlns:a14="http://schemas.microsoft.com/office/drawing/2010/main"/>
                      </a:ext>
                    </a:extLst>
                  </pic:spPr>
                </pic:pic>
              </a:graphicData>
            </a:graphic>
          </wp:inline>
        </w:drawing>
      </w:r>
    </w:p>
    <w:p w:rsidR="00111E6C" w:rsidRDefault="00111E6C">
      <w:pPr>
        <w:sectPr w:rsidR="00111E6C" w:rsidSect="000F4813">
          <w:headerReference w:type="default" r:id="rId10"/>
          <w:footerReference w:type="default" r:id="rId11"/>
          <w:footerReference w:type="first" r:id="rId12"/>
          <w:pgSz w:w="12240" w:h="15840"/>
          <w:pgMar w:top="1440" w:right="1440" w:bottom="1440" w:left="1440" w:header="720" w:footer="720" w:gutter="0"/>
          <w:pgNumType w:start="0"/>
          <w:cols w:space="720"/>
          <w:titlePg/>
          <w:docGrid w:linePitch="299"/>
        </w:sectPr>
      </w:pPr>
    </w:p>
    <w:p w:rsidR="001C2884" w:rsidRDefault="001C2884" w:rsidP="001C2884">
      <w:pPr>
        <w:pStyle w:val="Heading2"/>
        <w:numPr>
          <w:ilvl w:val="0"/>
          <w:numId w:val="0"/>
        </w:numPr>
        <w:ind w:left="576"/>
      </w:pPr>
      <w:r>
        <w:lastRenderedPageBreak/>
        <w:t>Overall Progress</w:t>
      </w:r>
    </w:p>
    <w:p w:rsidR="00111E6C" w:rsidRDefault="00111E6C" w:rsidP="00111E6C"/>
    <w:p w:rsidR="00111E6C" w:rsidRPr="002311DA" w:rsidRDefault="00111E6C" w:rsidP="00111E6C">
      <w:pPr>
        <w:rPr>
          <w:color w:val="14415C" w:themeColor="accent3" w:themeShade="BF"/>
        </w:rPr>
      </w:pPr>
      <w:r w:rsidRPr="002311DA">
        <w:rPr>
          <w:noProof/>
          <w:color w:val="F07F09" w:themeColor="accent1"/>
          <w:lang w:eastAsia="en-CA"/>
        </w:rPr>
        <mc:AlternateContent>
          <mc:Choice Requires="wps">
            <w:drawing>
              <wp:anchor distT="0" distB="0" distL="114300" distR="114300" simplePos="0" relativeHeight="251669504" behindDoc="0" locked="0" layoutInCell="1" allowOverlap="1" wp14:anchorId="71F7CCEF" wp14:editId="4A7DF232">
                <wp:simplePos x="0" y="0"/>
                <wp:positionH relativeFrom="column">
                  <wp:posOffset>2277243</wp:posOffset>
                </wp:positionH>
                <wp:positionV relativeFrom="paragraph">
                  <wp:posOffset>3128128</wp:posOffset>
                </wp:positionV>
                <wp:extent cx="1562986" cy="2275205"/>
                <wp:effectExtent l="0" t="0" r="18415" b="10795"/>
                <wp:wrapNone/>
                <wp:docPr id="14" name="Rectangle 14"/>
                <wp:cNvGraphicFramePr/>
                <a:graphic xmlns:a="http://schemas.openxmlformats.org/drawingml/2006/main">
                  <a:graphicData uri="http://schemas.microsoft.com/office/word/2010/wordprocessingShape">
                    <wps:wsp>
                      <wps:cNvSpPr/>
                      <wps:spPr>
                        <a:xfrm>
                          <a:off x="0" y="0"/>
                          <a:ext cx="1562986" cy="22752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11E6C" w:rsidRDefault="00111E6C" w:rsidP="00111E6C">
                            <w:r>
                              <w:t>- System conclusions</w:t>
                            </w:r>
                          </w:p>
                          <w:p w:rsidR="00111E6C" w:rsidRDefault="00111E6C" w:rsidP="00111E6C">
                            <w:r>
                              <w:t>- Performance recommendations</w:t>
                            </w:r>
                          </w:p>
                          <w:p w:rsidR="00111E6C" w:rsidRDefault="00111E6C" w:rsidP="00111E6C">
                            <w:r>
                              <w:t>- Structure recommendations</w:t>
                            </w:r>
                          </w:p>
                          <w:p w:rsidR="00111E6C" w:rsidRDefault="00111E6C" w:rsidP="00111E6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F7CCEF" id="Rectangle 14" o:spid="_x0000_s1026" style="position:absolute;margin-left:179.3pt;margin-top:246.3pt;width:123.05pt;height:179.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" fillcolor="#f07f09 [3204]" strokecolor="#773f04 [1604]" strokeweight="1pt">
                <v:textbox>
                  <w:txbxContent>
                    <w:p w:rsidR="00111E6C" w:rsidRDefault="00111E6C" w:rsidP="00111E6C">
                      <w:r>
                        <w:t>- System conclusions</w:t>
                      </w:r>
                    </w:p>
                    <w:p w:rsidR="00111E6C" w:rsidRDefault="00111E6C" w:rsidP="00111E6C">
                      <w:r>
                        <w:t>- Performance recommendations</w:t>
                      </w:r>
                    </w:p>
                    <w:p w:rsidR="00111E6C" w:rsidRDefault="00111E6C" w:rsidP="00111E6C">
                      <w:r>
                        <w:t>- Structure recommendations</w:t>
                      </w:r>
                    </w:p>
                    <w:p w:rsidR="00111E6C" w:rsidRDefault="00111E6C" w:rsidP="00111E6C"/>
                  </w:txbxContent>
                </v:textbox>
              </v:rect>
            </w:pict>
          </mc:Fallback>
        </mc:AlternateContent>
      </w:r>
      <w:r>
        <w:rPr>
          <w:noProof/>
          <w:color w:val="F07F09" w:themeColor="accent1"/>
          <w:lang w:eastAsia="en-CA"/>
        </w:rPr>
        <mc:AlternateContent>
          <mc:Choice Requires="wps">
            <w:drawing>
              <wp:anchor distT="0" distB="0" distL="114300" distR="114300" simplePos="0" relativeHeight="251670528" behindDoc="0" locked="0" layoutInCell="1" allowOverlap="1" wp14:anchorId="5CC14E4A" wp14:editId="7EE55CD2">
                <wp:simplePos x="0" y="0"/>
                <wp:positionH relativeFrom="column">
                  <wp:posOffset>1957070</wp:posOffset>
                </wp:positionH>
                <wp:positionV relativeFrom="paragraph">
                  <wp:posOffset>4254500</wp:posOffset>
                </wp:positionV>
                <wp:extent cx="318770" cy="0"/>
                <wp:effectExtent l="0" t="76200" r="24130" b="114300"/>
                <wp:wrapNone/>
                <wp:docPr id="15" name="Straight Arrow Connector 15"/>
                <wp:cNvGraphicFramePr/>
                <a:graphic xmlns:a="http://schemas.openxmlformats.org/drawingml/2006/main">
                  <a:graphicData uri="http://schemas.microsoft.com/office/word/2010/wordprocessingShape">
                    <wps:wsp>
                      <wps:cNvCnPr/>
                      <wps:spPr>
                        <a:xfrm>
                          <a:off x="0" y="0"/>
                          <a:ext cx="31877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E1AB07A" id="_x0000_t32" coordsize="21600,21600" o:spt="32" o:oned="t" path="m,l21600,21600e" filled="f">
                <v:path arrowok="t" fillok="f" o:connecttype="none"/>
                <o:lock v:ext="edit" shapetype="t"/>
              </v:shapetype>
              <v:shape id="Straight Arrow Connector 15" o:spid="_x0000_s1026" type="#_x0000_t32" style="position:absolute;margin-left:154.1pt;margin-top:335pt;width:25.1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" strokecolor="#f07f09 [3204]" strokeweight=".5pt">
                <v:stroke endarrow="open" joinstyle="miter"/>
              </v:shape>
            </w:pict>
          </mc:Fallback>
        </mc:AlternateContent>
      </w:r>
      <w:r w:rsidRPr="002311DA">
        <w:rPr>
          <w:noProof/>
          <w:color w:val="F07F09" w:themeColor="accent1"/>
          <w:lang w:eastAsia="en-CA"/>
        </w:rPr>
        <mc:AlternateContent>
          <mc:Choice Requires="wps">
            <w:drawing>
              <wp:anchor distT="0" distB="0" distL="114300" distR="114300" simplePos="0" relativeHeight="251668480" behindDoc="0" locked="0" layoutInCell="1" allowOverlap="1" wp14:anchorId="4026F2BA" wp14:editId="313AAEF3">
                <wp:simplePos x="0" y="0"/>
                <wp:positionH relativeFrom="column">
                  <wp:posOffset>426085</wp:posOffset>
                </wp:positionH>
                <wp:positionV relativeFrom="paragraph">
                  <wp:posOffset>3127375</wp:posOffset>
                </wp:positionV>
                <wp:extent cx="1530350" cy="2275205"/>
                <wp:effectExtent l="0" t="0" r="12700" b="10795"/>
                <wp:wrapNone/>
                <wp:docPr id="13" name="Rectangle 13"/>
                <wp:cNvGraphicFramePr/>
                <a:graphic xmlns:a="http://schemas.openxmlformats.org/drawingml/2006/main">
                  <a:graphicData uri="http://schemas.microsoft.com/office/word/2010/wordprocessingShape">
                    <wps:wsp>
                      <wps:cNvSpPr/>
                      <wps:spPr>
                        <a:xfrm>
                          <a:off x="0" y="0"/>
                          <a:ext cx="1530350" cy="22752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11E6C" w:rsidRDefault="00111E6C" w:rsidP="00111E6C">
                            <w:r>
                              <w:t>- Extract relevant data/remove outliers</w:t>
                            </w:r>
                          </w:p>
                          <w:p w:rsidR="00111E6C" w:rsidRDefault="00111E6C" w:rsidP="00111E6C">
                            <w:r>
                              <w:t>- Output data analysis</w:t>
                            </w:r>
                          </w:p>
                          <w:p w:rsidR="00111E6C" w:rsidRDefault="00111E6C" w:rsidP="00111E6C">
                            <w:r>
                              <w:t>- Output data visualization</w:t>
                            </w:r>
                          </w:p>
                          <w:p w:rsidR="00111E6C" w:rsidRDefault="00111E6C" w:rsidP="00111E6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26F2BA" id="Rectangle 13" o:spid="_x0000_s1027" style="position:absolute;margin-left:33.55pt;margin-top:246.25pt;width:120.5pt;height:179.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" fillcolor="#f07f09 [3204]" strokecolor="#773f04 [1604]" strokeweight="1pt">
                <v:textbox>
                  <w:txbxContent>
                    <w:p w:rsidR="00111E6C" w:rsidRDefault="00111E6C" w:rsidP="00111E6C">
                      <w:r>
                        <w:t>- Extract relevant data/remove outliers</w:t>
                      </w:r>
                    </w:p>
                    <w:p w:rsidR="00111E6C" w:rsidRDefault="00111E6C" w:rsidP="00111E6C">
                      <w:r>
                        <w:t>- Output data analysis</w:t>
                      </w:r>
                    </w:p>
                    <w:p w:rsidR="00111E6C" w:rsidRDefault="00111E6C" w:rsidP="00111E6C">
                      <w:r>
                        <w:t>- Output data visualization</w:t>
                      </w:r>
                    </w:p>
                    <w:p w:rsidR="00111E6C" w:rsidRDefault="00111E6C" w:rsidP="00111E6C"/>
                  </w:txbxContent>
                </v:textbox>
              </v:rect>
            </w:pict>
          </mc:Fallback>
        </mc:AlternateContent>
      </w:r>
      <w:r>
        <w:rPr>
          <w:noProof/>
          <w:color w:val="F07F09" w:themeColor="accent1"/>
          <w:lang w:eastAsia="en-CA"/>
        </w:rPr>
        <mc:AlternateContent>
          <mc:Choice Requires="wps">
            <w:drawing>
              <wp:anchor distT="0" distB="0" distL="114300" distR="114300" simplePos="0" relativeHeight="251672576" behindDoc="0" locked="0" layoutInCell="1" allowOverlap="1" wp14:anchorId="335670E7" wp14:editId="1636127B">
                <wp:simplePos x="0" y="0"/>
                <wp:positionH relativeFrom="column">
                  <wp:posOffset>12316</wp:posOffset>
                </wp:positionH>
                <wp:positionV relativeFrom="paragraph">
                  <wp:posOffset>4275928</wp:posOffset>
                </wp:positionV>
                <wp:extent cx="414670" cy="0"/>
                <wp:effectExtent l="0" t="76200" r="23495" b="114300"/>
                <wp:wrapNone/>
                <wp:docPr id="17" name="Straight Arrow Connector 17"/>
                <wp:cNvGraphicFramePr/>
                <a:graphic xmlns:a="http://schemas.openxmlformats.org/drawingml/2006/main">
                  <a:graphicData uri="http://schemas.microsoft.com/office/word/2010/wordprocessingShape">
                    <wps:wsp>
                      <wps:cNvCnPr/>
                      <wps:spPr>
                        <a:xfrm>
                          <a:off x="0" y="0"/>
                          <a:ext cx="41467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62AABE" id="Straight Arrow Connector 17" o:spid="_x0000_s1026" type="#_x0000_t32" style="position:absolute;margin-left:.95pt;margin-top:336.7pt;width:32.6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" strokecolor="#f07f09 [3204]" strokeweight=".5pt">
                <v:stroke endarrow="open" joinstyle="miter"/>
              </v:shape>
            </w:pict>
          </mc:Fallback>
        </mc:AlternateContent>
      </w:r>
      <w:r>
        <w:rPr>
          <w:noProof/>
          <w:color w:val="F07F09" w:themeColor="accent1"/>
          <w:lang w:eastAsia="en-CA"/>
        </w:rPr>
        <mc:AlternateContent>
          <mc:Choice Requires="wps">
            <w:drawing>
              <wp:anchor distT="0" distB="0" distL="114300" distR="114300" simplePos="0" relativeHeight="251671552" behindDoc="0" locked="0" layoutInCell="1" allowOverlap="1" wp14:anchorId="336FB3E1" wp14:editId="5F54853F">
                <wp:simplePos x="0" y="0"/>
                <wp:positionH relativeFrom="column">
                  <wp:posOffset>8688085</wp:posOffset>
                </wp:positionH>
                <wp:positionV relativeFrom="paragraph">
                  <wp:posOffset>1650203</wp:posOffset>
                </wp:positionV>
                <wp:extent cx="308935" cy="0"/>
                <wp:effectExtent l="0" t="76200" r="15240" b="114300"/>
                <wp:wrapNone/>
                <wp:docPr id="16" name="Straight Arrow Connector 16"/>
                <wp:cNvGraphicFramePr/>
                <a:graphic xmlns:a="http://schemas.openxmlformats.org/drawingml/2006/main">
                  <a:graphicData uri="http://schemas.microsoft.com/office/word/2010/wordprocessingShape">
                    <wps:wsp>
                      <wps:cNvCnPr/>
                      <wps:spPr>
                        <a:xfrm>
                          <a:off x="0" y="0"/>
                          <a:ext cx="30893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FC0FA2" id="Straight Arrow Connector 16" o:spid="_x0000_s1026" type="#_x0000_t32" style="position:absolute;margin-left:684.1pt;margin-top:129.95pt;width:24.3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" strokecolor="#f07f09 [3204]" strokeweight=".5pt">
                <v:stroke endarrow="open" joinstyle="miter"/>
              </v:shape>
            </w:pict>
          </mc:Fallback>
        </mc:AlternateContent>
      </w:r>
      <w:r w:rsidRPr="002311DA">
        <w:rPr>
          <w:noProof/>
          <w:color w:val="14415C" w:themeColor="accent3" w:themeShade="BF"/>
          <w:lang w:eastAsia="en-CA"/>
        </w:rPr>
        <mc:AlternateContent>
          <mc:Choice Requires="wps">
            <w:drawing>
              <wp:anchor distT="0" distB="0" distL="114300" distR="114300" simplePos="0" relativeHeight="251667456" behindDoc="0" locked="0" layoutInCell="1" allowOverlap="1" wp14:anchorId="488898CE" wp14:editId="3B5AE549">
                <wp:simplePos x="0" y="0"/>
                <wp:positionH relativeFrom="column">
                  <wp:posOffset>6805930</wp:posOffset>
                </wp:positionH>
                <wp:positionV relativeFrom="paragraph">
                  <wp:posOffset>1652743</wp:posOffset>
                </wp:positionV>
                <wp:extent cx="383363" cy="0"/>
                <wp:effectExtent l="0" t="76200" r="17145" b="114300"/>
                <wp:wrapNone/>
                <wp:docPr id="12" name="Straight Arrow Connector 12"/>
                <wp:cNvGraphicFramePr/>
                <a:graphic xmlns:a="http://schemas.openxmlformats.org/drawingml/2006/main">
                  <a:graphicData uri="http://schemas.microsoft.com/office/word/2010/wordprocessingShape">
                    <wps:wsp>
                      <wps:cNvCnPr/>
                      <wps:spPr>
                        <a:xfrm>
                          <a:off x="0" y="0"/>
                          <a:ext cx="383363"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FDF64F" id="Straight Arrow Connector 12" o:spid="_x0000_s1026" type="#_x0000_t32" style="position:absolute;margin-left:535.9pt;margin-top:130.15pt;width:30.2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" strokecolor="#f07f09 [3204]" strokeweight=".5pt">
                <v:stroke endarrow="open" joinstyle="miter"/>
              </v:shape>
            </w:pict>
          </mc:Fallback>
        </mc:AlternateContent>
      </w:r>
      <w:r w:rsidRPr="002311DA">
        <w:rPr>
          <w:noProof/>
          <w:color w:val="14415C" w:themeColor="accent3" w:themeShade="BF"/>
          <w:lang w:eastAsia="en-CA"/>
        </w:rPr>
        <mc:AlternateContent>
          <mc:Choice Requires="wps">
            <w:drawing>
              <wp:anchor distT="0" distB="0" distL="114300" distR="114300" simplePos="0" relativeHeight="251665408" behindDoc="0" locked="0" layoutInCell="1" allowOverlap="1" wp14:anchorId="291B022E" wp14:editId="0C2F5E54">
                <wp:simplePos x="0" y="0"/>
                <wp:positionH relativeFrom="column">
                  <wp:posOffset>4956057</wp:posOffset>
                </wp:positionH>
                <wp:positionV relativeFrom="paragraph">
                  <wp:posOffset>1590645</wp:posOffset>
                </wp:positionV>
                <wp:extent cx="351465" cy="0"/>
                <wp:effectExtent l="0" t="76200" r="10795" b="114300"/>
                <wp:wrapNone/>
                <wp:docPr id="9" name="Straight Arrow Connector 9"/>
                <wp:cNvGraphicFramePr/>
                <a:graphic xmlns:a="http://schemas.openxmlformats.org/drawingml/2006/main">
                  <a:graphicData uri="http://schemas.microsoft.com/office/word/2010/wordprocessingShape">
                    <wps:wsp>
                      <wps:cNvCnPr/>
                      <wps:spPr>
                        <a:xfrm>
                          <a:off x="0" y="0"/>
                          <a:ext cx="35146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DDA142" id="Straight Arrow Connector 9" o:spid="_x0000_s1026" type="#_x0000_t32" style="position:absolute;margin-left:390.25pt;margin-top:125.25pt;width:27.6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" strokecolor="#f07f09 [3204]" strokeweight=".5pt">
                <v:stroke endarrow="open" joinstyle="miter"/>
              </v:shape>
            </w:pict>
          </mc:Fallback>
        </mc:AlternateContent>
      </w:r>
      <w:r w:rsidRPr="002311DA">
        <w:rPr>
          <w:noProof/>
          <w:color w:val="14415C" w:themeColor="accent3" w:themeShade="BF"/>
          <w:lang w:eastAsia="en-CA"/>
        </w:rPr>
        <mc:AlternateContent>
          <mc:Choice Requires="wps">
            <w:drawing>
              <wp:anchor distT="0" distB="0" distL="114300" distR="114300" simplePos="0" relativeHeight="251664384" behindDoc="0" locked="0" layoutInCell="1" allowOverlap="1" wp14:anchorId="10427829" wp14:editId="610886D9">
                <wp:simplePos x="0" y="0"/>
                <wp:positionH relativeFrom="column">
                  <wp:posOffset>3105992</wp:posOffset>
                </wp:positionH>
                <wp:positionV relativeFrom="paragraph">
                  <wp:posOffset>1590645</wp:posOffset>
                </wp:positionV>
                <wp:extent cx="351465" cy="0"/>
                <wp:effectExtent l="0" t="76200" r="10795" b="114300"/>
                <wp:wrapNone/>
                <wp:docPr id="8" name="Straight Arrow Connector 8"/>
                <wp:cNvGraphicFramePr/>
                <a:graphic xmlns:a="http://schemas.openxmlformats.org/drawingml/2006/main">
                  <a:graphicData uri="http://schemas.microsoft.com/office/word/2010/wordprocessingShape">
                    <wps:wsp>
                      <wps:cNvCnPr/>
                      <wps:spPr>
                        <a:xfrm>
                          <a:off x="0" y="0"/>
                          <a:ext cx="35146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EC1DD1" id="Straight Arrow Connector 8" o:spid="_x0000_s1026" type="#_x0000_t32" style="position:absolute;margin-left:244.55pt;margin-top:125.25pt;width:27.6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" strokecolor="#f07f09 [3204]" strokeweight=".5pt">
                <v:stroke endarrow="open" joinstyle="miter"/>
              </v:shape>
            </w:pict>
          </mc:Fallback>
        </mc:AlternateContent>
      </w:r>
      <w:r w:rsidRPr="002311DA">
        <w:rPr>
          <w:noProof/>
          <w:color w:val="14415C" w:themeColor="accent3" w:themeShade="BF"/>
          <w:lang w:eastAsia="en-CA"/>
        </w:rPr>
        <mc:AlternateContent>
          <mc:Choice Requires="wps">
            <w:drawing>
              <wp:anchor distT="0" distB="0" distL="114300" distR="114300" simplePos="0" relativeHeight="251663360" behindDoc="0" locked="0" layoutInCell="1" allowOverlap="1" wp14:anchorId="1F2A1763" wp14:editId="2CD001AA">
                <wp:simplePos x="0" y="0"/>
                <wp:positionH relativeFrom="column">
                  <wp:posOffset>1298900</wp:posOffset>
                </wp:positionH>
                <wp:positionV relativeFrom="paragraph">
                  <wp:posOffset>1590645</wp:posOffset>
                </wp:positionV>
                <wp:extent cx="308492" cy="0"/>
                <wp:effectExtent l="0" t="76200" r="15875" b="114300"/>
                <wp:wrapNone/>
                <wp:docPr id="7" name="Straight Arrow Connector 7"/>
                <wp:cNvGraphicFramePr/>
                <a:graphic xmlns:a="http://schemas.openxmlformats.org/drawingml/2006/main">
                  <a:graphicData uri="http://schemas.microsoft.com/office/word/2010/wordprocessingShape">
                    <wps:wsp>
                      <wps:cNvCnPr/>
                      <wps:spPr>
                        <a:xfrm>
                          <a:off x="0" y="0"/>
                          <a:ext cx="308492"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33F9B8" id="Straight Arrow Connector 7" o:spid="_x0000_s1026" type="#_x0000_t32" style="position:absolute;margin-left:102.3pt;margin-top:125.25pt;width:24.3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" strokecolor="#f07f09 [3204]" strokeweight=".5pt">
                <v:stroke endarrow="open" joinstyle="miter"/>
              </v:shape>
            </w:pict>
          </mc:Fallback>
        </mc:AlternateContent>
      </w:r>
      <w:r w:rsidRPr="002311DA">
        <w:rPr>
          <w:color w:val="14415C" w:themeColor="accent3" w:themeShade="BF"/>
        </w:rPr>
        <w:t>Complete</w:t>
      </w:r>
      <w:r>
        <w:rPr>
          <w:color w:val="14415C" w:themeColor="accent3" w:themeShade="BF"/>
        </w:rPr>
        <w:t xml:space="preserve"> </w:t>
      </w:r>
      <w:r>
        <w:rPr>
          <w:color w:val="14415C" w:themeColor="accent3" w:themeShade="BF"/>
        </w:rPr>
        <w:tab/>
      </w:r>
      <w:r>
        <w:rPr>
          <w:color w:val="14415C" w:themeColor="accent3" w:themeShade="BF"/>
        </w:rPr>
        <w:tab/>
      </w:r>
      <w:r>
        <w:rPr>
          <w:color w:val="14415C" w:themeColor="accent3" w:themeShade="BF"/>
        </w:rPr>
        <w:tab/>
      </w:r>
      <w:r w:rsidRPr="002311DA">
        <w:rPr>
          <w:color w:val="C19859" w:themeColor="accent6"/>
        </w:rPr>
        <w:t>Working</w:t>
      </w:r>
      <w:r>
        <w:rPr>
          <w:color w:val="14415C" w:themeColor="accent3" w:themeShade="BF"/>
        </w:rPr>
        <w:t xml:space="preserve"> </w:t>
      </w:r>
      <w:r>
        <w:rPr>
          <w:color w:val="14415C" w:themeColor="accent3" w:themeShade="BF"/>
        </w:rPr>
        <w:tab/>
      </w:r>
      <w:r w:rsidRPr="002311DA">
        <w:rPr>
          <w:noProof/>
          <w:color w:val="F07F09" w:themeColor="accent1"/>
          <w:lang w:eastAsia="en-CA"/>
        </w:rPr>
        <mc:AlternateContent>
          <mc:Choice Requires="wps">
            <w:drawing>
              <wp:anchor distT="0" distB="0" distL="114300" distR="114300" simplePos="0" relativeHeight="251666432" behindDoc="0" locked="0" layoutInCell="1" allowOverlap="1" wp14:anchorId="42DCA249" wp14:editId="254AA7F5">
                <wp:simplePos x="0" y="0"/>
                <wp:positionH relativeFrom="column">
                  <wp:posOffset>7192645</wp:posOffset>
                </wp:positionH>
                <wp:positionV relativeFrom="paragraph">
                  <wp:posOffset>478790</wp:posOffset>
                </wp:positionV>
                <wp:extent cx="1498600" cy="2275205"/>
                <wp:effectExtent l="0" t="0" r="25400" b="10795"/>
                <wp:wrapNone/>
                <wp:docPr id="10" name="Rectangle 10"/>
                <wp:cNvGraphicFramePr/>
                <a:graphic xmlns:a="http://schemas.openxmlformats.org/drawingml/2006/main">
                  <a:graphicData uri="http://schemas.microsoft.com/office/word/2010/wordprocessingShape">
                    <wps:wsp>
                      <wps:cNvSpPr/>
                      <wps:spPr>
                        <a:xfrm>
                          <a:off x="0" y="0"/>
                          <a:ext cx="1498600" cy="22752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11E6C" w:rsidRDefault="00111E6C" w:rsidP="00111E6C">
                            <w:r>
                              <w:t>- Validate system performance</w:t>
                            </w:r>
                          </w:p>
                          <w:p w:rsidR="00111E6C" w:rsidRDefault="00111E6C" w:rsidP="00111E6C">
                            <w:r>
                              <w:t>- Calibrate parameters</w:t>
                            </w:r>
                          </w:p>
                          <w:p w:rsidR="00111E6C" w:rsidRDefault="00111E6C" w:rsidP="00111E6C">
                            <w:r>
                              <w:t>- Match to real system performance data</w:t>
                            </w:r>
                          </w:p>
                          <w:p w:rsidR="00111E6C" w:rsidRDefault="00111E6C" w:rsidP="00111E6C">
                            <w:r>
                              <w:t>- Confirm parameters</w:t>
                            </w:r>
                          </w:p>
                          <w:p w:rsidR="00111E6C" w:rsidRDefault="00111E6C" w:rsidP="00111E6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DCA249" id="Rectangle 10" o:spid="_x0000_s1028" style="position:absolute;margin-left:566.35pt;margin-top:37.7pt;width:118pt;height:179.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" fillcolor="#f07f09 [3204]" strokecolor="#773f04 [1604]" strokeweight="1pt">
                <v:textbox>
                  <w:txbxContent>
                    <w:p w:rsidR="00111E6C" w:rsidRDefault="00111E6C" w:rsidP="00111E6C">
                      <w:r>
                        <w:t>- Validate system performance</w:t>
                      </w:r>
                    </w:p>
                    <w:p w:rsidR="00111E6C" w:rsidRDefault="00111E6C" w:rsidP="00111E6C">
                      <w:r>
                        <w:t>- Calibrate parameters</w:t>
                      </w:r>
                    </w:p>
                    <w:p w:rsidR="00111E6C" w:rsidRDefault="00111E6C" w:rsidP="00111E6C">
                      <w:r>
                        <w:t>- Match to real system performance data</w:t>
                      </w:r>
                    </w:p>
                    <w:p w:rsidR="00111E6C" w:rsidRDefault="00111E6C" w:rsidP="00111E6C">
                      <w:r>
                        <w:t>- Confirm parameters</w:t>
                      </w:r>
                    </w:p>
                    <w:p w:rsidR="00111E6C" w:rsidRDefault="00111E6C" w:rsidP="00111E6C"/>
                  </w:txbxContent>
                </v:textbox>
              </v:rect>
            </w:pict>
          </mc:Fallback>
        </mc:AlternateContent>
      </w:r>
      <w:r w:rsidRPr="002311DA">
        <w:rPr>
          <w:noProof/>
          <w:color w:val="F07F09" w:themeColor="accent1"/>
          <w:lang w:eastAsia="en-CA"/>
        </w:rPr>
        <mc:AlternateContent>
          <mc:Choice Requires="wps">
            <w:drawing>
              <wp:anchor distT="0" distB="0" distL="114300" distR="114300" simplePos="0" relativeHeight="251662336" behindDoc="0" locked="0" layoutInCell="1" allowOverlap="1" wp14:anchorId="3C1A28E3" wp14:editId="529F5FDC">
                <wp:simplePos x="0" y="0"/>
                <wp:positionH relativeFrom="column">
                  <wp:posOffset>5307330</wp:posOffset>
                </wp:positionH>
                <wp:positionV relativeFrom="paragraph">
                  <wp:posOffset>475615</wp:posOffset>
                </wp:positionV>
                <wp:extent cx="1498600" cy="2275205"/>
                <wp:effectExtent l="0" t="0" r="25400" b="10795"/>
                <wp:wrapNone/>
                <wp:docPr id="6" name="Rectangle 6"/>
                <wp:cNvGraphicFramePr/>
                <a:graphic xmlns:a="http://schemas.openxmlformats.org/drawingml/2006/main">
                  <a:graphicData uri="http://schemas.microsoft.com/office/word/2010/wordprocessingShape">
                    <wps:wsp>
                      <wps:cNvSpPr/>
                      <wps:spPr>
                        <a:xfrm>
                          <a:off x="0" y="0"/>
                          <a:ext cx="1498600" cy="22752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11E6C" w:rsidRDefault="00111E6C" w:rsidP="00111E6C">
                            <w:r>
                              <w:t>- System Component Integration</w:t>
                            </w:r>
                          </w:p>
                          <w:p w:rsidR="00111E6C" w:rsidRDefault="00111E6C" w:rsidP="00111E6C">
                            <w:r>
                              <w:t>- Exercise</w:t>
                            </w:r>
                          </w:p>
                          <w:p w:rsidR="00111E6C" w:rsidRDefault="00111E6C" w:rsidP="00111E6C">
                            <w:r>
                              <w:t>- Collect Data</w:t>
                            </w:r>
                          </w:p>
                          <w:p w:rsidR="00111E6C" w:rsidRDefault="00111E6C" w:rsidP="00111E6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1A28E3" id="Rectangle 6" o:spid="_x0000_s1029" style="position:absolute;margin-left:417.9pt;margin-top:37.45pt;width:118pt;height:179.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" fillcolor="#f07f09 [3204]" strokecolor="#773f04 [1604]" strokeweight="1pt">
                <v:textbox>
                  <w:txbxContent>
                    <w:p w:rsidR="00111E6C" w:rsidRDefault="00111E6C" w:rsidP="00111E6C">
                      <w:r>
                        <w:t>- System Component Integration</w:t>
                      </w:r>
                    </w:p>
                    <w:p w:rsidR="00111E6C" w:rsidRDefault="00111E6C" w:rsidP="00111E6C">
                      <w:r>
                        <w:t>- Exercise</w:t>
                      </w:r>
                    </w:p>
                    <w:p w:rsidR="00111E6C" w:rsidRDefault="00111E6C" w:rsidP="00111E6C">
                      <w:r>
                        <w:t>- Collect Data</w:t>
                      </w:r>
                    </w:p>
                    <w:p w:rsidR="00111E6C" w:rsidRDefault="00111E6C" w:rsidP="00111E6C"/>
                  </w:txbxContent>
                </v:textbox>
              </v:rect>
            </w:pict>
          </mc:Fallback>
        </mc:AlternateContent>
      </w:r>
      <w:r w:rsidRPr="002311DA">
        <w:rPr>
          <w:noProof/>
          <w:color w:val="F07F09" w:themeColor="accent1"/>
          <w:lang w:eastAsia="en-CA"/>
        </w:rPr>
        <mc:AlternateContent>
          <mc:Choice Requires="wps">
            <w:drawing>
              <wp:anchor distT="0" distB="0" distL="114300" distR="114300" simplePos="0" relativeHeight="251661312" behindDoc="0" locked="0" layoutInCell="1" allowOverlap="1" wp14:anchorId="472D5B21" wp14:editId="320DE385">
                <wp:simplePos x="0" y="0"/>
                <wp:positionH relativeFrom="column">
                  <wp:posOffset>3456940</wp:posOffset>
                </wp:positionH>
                <wp:positionV relativeFrom="paragraph">
                  <wp:posOffset>475615</wp:posOffset>
                </wp:positionV>
                <wp:extent cx="1498600" cy="2275205"/>
                <wp:effectExtent l="0" t="0" r="25400" b="10795"/>
                <wp:wrapNone/>
                <wp:docPr id="5" name="Rectangle 5"/>
                <wp:cNvGraphicFramePr/>
                <a:graphic xmlns:a="http://schemas.openxmlformats.org/drawingml/2006/main">
                  <a:graphicData uri="http://schemas.microsoft.com/office/word/2010/wordprocessingShape">
                    <wps:wsp>
                      <wps:cNvSpPr/>
                      <wps:spPr>
                        <a:xfrm>
                          <a:off x="0" y="0"/>
                          <a:ext cx="1498600" cy="22752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11E6C" w:rsidRDefault="00111E6C" w:rsidP="00111E6C">
                            <w:r>
                              <w:t>- Verify Initial conditions</w:t>
                            </w:r>
                          </w:p>
                          <w:p w:rsidR="00111E6C" w:rsidRDefault="00111E6C" w:rsidP="00111E6C">
                            <w:r>
                              <w:t>- Validate component performance</w:t>
                            </w:r>
                          </w:p>
                          <w:p w:rsidR="00111E6C" w:rsidRDefault="00111E6C" w:rsidP="00111E6C">
                            <w:r>
                              <w:t>- Small scale testing (</w:t>
                            </w:r>
                            <w:proofErr w:type="spellStart"/>
                            <w:r>
                              <w:t>ie</w:t>
                            </w:r>
                            <w:proofErr w:type="spellEnd"/>
                            <w:r>
                              <w:t>. 2-3 components)</w:t>
                            </w:r>
                          </w:p>
                          <w:p w:rsidR="00111E6C" w:rsidRDefault="00111E6C" w:rsidP="00111E6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2D5B21" id="Rectangle 5" o:spid="_x0000_s1030" style="position:absolute;margin-left:272.2pt;margin-top:37.45pt;width:118pt;height:179.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" fillcolor="#f07f09 [3204]" strokecolor="#773f04 [1604]" strokeweight="1pt">
                <v:textbox>
                  <w:txbxContent>
                    <w:p w:rsidR="00111E6C" w:rsidRDefault="00111E6C" w:rsidP="00111E6C">
                      <w:r>
                        <w:t>- Verify Initial conditions</w:t>
                      </w:r>
                    </w:p>
                    <w:p w:rsidR="00111E6C" w:rsidRDefault="00111E6C" w:rsidP="00111E6C">
                      <w:r>
                        <w:t>- Validate component performance</w:t>
                      </w:r>
                    </w:p>
                    <w:p w:rsidR="00111E6C" w:rsidRDefault="00111E6C" w:rsidP="00111E6C">
                      <w:r>
                        <w:t>- Small scale testing (</w:t>
                      </w:r>
                      <w:proofErr w:type="spellStart"/>
                      <w:r>
                        <w:t>ie</w:t>
                      </w:r>
                      <w:proofErr w:type="spellEnd"/>
                      <w:r>
                        <w:t>. 2-3 components)</w:t>
                      </w:r>
                    </w:p>
                    <w:p w:rsidR="00111E6C" w:rsidRDefault="00111E6C" w:rsidP="00111E6C"/>
                  </w:txbxContent>
                </v:textbox>
              </v:rect>
            </w:pict>
          </mc:Fallback>
        </mc:AlternateContent>
      </w:r>
      <w:r w:rsidRPr="002311DA">
        <w:rPr>
          <w:noProof/>
          <w:color w:val="F07F09" w:themeColor="accent1"/>
          <w:lang w:eastAsia="en-CA"/>
        </w:rPr>
        <mc:AlternateContent>
          <mc:Choice Requires="wps">
            <w:drawing>
              <wp:anchor distT="0" distB="0" distL="114300" distR="114300" simplePos="0" relativeHeight="251660288" behindDoc="0" locked="0" layoutInCell="1" allowOverlap="1" wp14:anchorId="59DE39AF" wp14:editId="3D57DCA5">
                <wp:simplePos x="0" y="0"/>
                <wp:positionH relativeFrom="column">
                  <wp:posOffset>1607185</wp:posOffset>
                </wp:positionH>
                <wp:positionV relativeFrom="paragraph">
                  <wp:posOffset>475615</wp:posOffset>
                </wp:positionV>
                <wp:extent cx="1498600" cy="2275205"/>
                <wp:effectExtent l="0" t="0" r="25400" b="10795"/>
                <wp:wrapNone/>
                <wp:docPr id="4" name="Rectangle 4"/>
                <wp:cNvGraphicFramePr/>
                <a:graphic xmlns:a="http://schemas.openxmlformats.org/drawingml/2006/main">
                  <a:graphicData uri="http://schemas.microsoft.com/office/word/2010/wordprocessingShape">
                    <wps:wsp>
                      <wps:cNvSpPr/>
                      <wps:spPr>
                        <a:xfrm>
                          <a:off x="0" y="0"/>
                          <a:ext cx="1498600" cy="227520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111E6C" w:rsidRDefault="00111E6C" w:rsidP="00111E6C">
                            <w:r>
                              <w:t>- Create World: network topology generation, routing table, data distribution table, RV generation method</w:t>
                            </w:r>
                          </w:p>
                          <w:p w:rsidR="00111E6C" w:rsidRDefault="00111E6C" w:rsidP="00111E6C">
                            <w:r>
                              <w:t>- Build Node Classes</w:t>
                            </w:r>
                          </w:p>
                          <w:p w:rsidR="00111E6C" w:rsidRDefault="00111E6C" w:rsidP="00111E6C">
                            <w:r>
                              <w:t>- Implement node communication</w:t>
                            </w:r>
                          </w:p>
                          <w:p w:rsidR="00111E6C" w:rsidRDefault="00111E6C" w:rsidP="00111E6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DE39AF" id="Rectangle 4" o:spid="_x0000_s1031" style="position:absolute;margin-left:126.55pt;margin-top:37.45pt;width:118pt;height:179.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" fillcolor="#c19859 [3209]" strokecolor="#664c26 [1609]" strokeweight="1pt">
                <v:textbox>
                  <w:txbxContent>
                    <w:p w:rsidR="00111E6C" w:rsidRDefault="00111E6C" w:rsidP="00111E6C">
                      <w:r>
                        <w:t>- Create World: network topology generation, routing table, data distribution table, RV generation method</w:t>
                      </w:r>
                    </w:p>
                    <w:p w:rsidR="00111E6C" w:rsidRDefault="00111E6C" w:rsidP="00111E6C">
                      <w:r>
                        <w:t>- Build Node Classes</w:t>
                      </w:r>
                    </w:p>
                    <w:p w:rsidR="00111E6C" w:rsidRDefault="00111E6C" w:rsidP="00111E6C">
                      <w:r>
                        <w:t>- Implement node communication</w:t>
                      </w:r>
                    </w:p>
                    <w:p w:rsidR="00111E6C" w:rsidRDefault="00111E6C" w:rsidP="00111E6C"/>
                  </w:txbxContent>
                </v:textbox>
              </v:rect>
            </w:pict>
          </mc:Fallback>
        </mc:AlternateContent>
      </w:r>
      <w:r w:rsidRPr="002311DA">
        <w:rPr>
          <w:noProof/>
          <w:color w:val="F07F09" w:themeColor="accent1"/>
          <w:lang w:eastAsia="en-CA"/>
        </w:rPr>
        <mc:AlternateContent>
          <mc:Choice Requires="wps">
            <w:drawing>
              <wp:anchor distT="0" distB="0" distL="114300" distR="114300" simplePos="0" relativeHeight="251659264" behindDoc="0" locked="0" layoutInCell="1" allowOverlap="1" wp14:anchorId="6EB87942" wp14:editId="3610D895">
                <wp:simplePos x="0" y="0"/>
                <wp:positionH relativeFrom="column">
                  <wp:posOffset>-115570</wp:posOffset>
                </wp:positionH>
                <wp:positionV relativeFrom="paragraph">
                  <wp:posOffset>475615</wp:posOffset>
                </wp:positionV>
                <wp:extent cx="1403350" cy="2275205"/>
                <wp:effectExtent l="0" t="0" r="25400" b="10795"/>
                <wp:wrapNone/>
                <wp:docPr id="2" name="Rectangle 2"/>
                <wp:cNvGraphicFramePr/>
                <a:graphic xmlns:a="http://schemas.openxmlformats.org/drawingml/2006/main">
                  <a:graphicData uri="http://schemas.microsoft.com/office/word/2010/wordprocessingShape">
                    <wps:wsp>
                      <wps:cNvSpPr/>
                      <wps:spPr>
                        <a:xfrm>
                          <a:off x="0" y="0"/>
                          <a:ext cx="1403350" cy="227520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111E6C" w:rsidRDefault="00111E6C" w:rsidP="00111E6C">
                            <w:r>
                              <w:t>- Research</w:t>
                            </w:r>
                          </w:p>
                          <w:p w:rsidR="00111E6C" w:rsidRDefault="00111E6C" w:rsidP="00111E6C">
                            <w:r>
                              <w:t>- Define Problem</w:t>
                            </w:r>
                          </w:p>
                          <w:p w:rsidR="00111E6C" w:rsidRDefault="00111E6C" w:rsidP="00111E6C">
                            <w:r>
                              <w:t>- Define Assumptions (Data/Structure)</w:t>
                            </w:r>
                          </w:p>
                          <w:p w:rsidR="00111E6C" w:rsidRDefault="00111E6C" w:rsidP="00111E6C">
                            <w:r>
                              <w:t>- Verify Model</w:t>
                            </w:r>
                          </w:p>
                          <w:p w:rsidR="00111E6C" w:rsidRDefault="00111E6C" w:rsidP="00111E6C">
                            <w:r>
                              <w:t>- Set Objectives</w:t>
                            </w:r>
                          </w:p>
                          <w:p w:rsidR="00111E6C" w:rsidRDefault="00111E6C" w:rsidP="00111E6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B87942" id="Rectangle 2" o:spid="_x0000_s1032" style="position:absolute;margin-left:-9.1pt;margin-top:37.45pt;width:110.5pt;height:179.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" fillcolor="#1b587c [3206]" strokecolor="#0d2b3d [1606]" strokeweight="1pt">
                <v:textbox>
                  <w:txbxContent>
                    <w:p w:rsidR="00111E6C" w:rsidRDefault="00111E6C" w:rsidP="00111E6C">
                      <w:r>
                        <w:t>- Research</w:t>
                      </w:r>
                    </w:p>
                    <w:p w:rsidR="00111E6C" w:rsidRDefault="00111E6C" w:rsidP="00111E6C">
                      <w:r>
                        <w:t>- Define Problem</w:t>
                      </w:r>
                    </w:p>
                    <w:p w:rsidR="00111E6C" w:rsidRDefault="00111E6C" w:rsidP="00111E6C">
                      <w:r>
                        <w:t>- Define Assumptions (Data/Structure)</w:t>
                      </w:r>
                    </w:p>
                    <w:p w:rsidR="00111E6C" w:rsidRDefault="00111E6C" w:rsidP="00111E6C">
                      <w:r>
                        <w:t>- Verify Model</w:t>
                      </w:r>
                    </w:p>
                    <w:p w:rsidR="00111E6C" w:rsidRDefault="00111E6C" w:rsidP="00111E6C">
                      <w:r>
                        <w:t>- Set Objectives</w:t>
                      </w:r>
                    </w:p>
                    <w:p w:rsidR="00111E6C" w:rsidRDefault="00111E6C" w:rsidP="00111E6C"/>
                  </w:txbxContent>
                </v:textbox>
              </v:rect>
            </w:pict>
          </mc:Fallback>
        </mc:AlternateContent>
      </w:r>
      <w:r>
        <w:rPr>
          <w:color w:val="14415C" w:themeColor="accent3" w:themeShade="BF"/>
        </w:rPr>
        <w:tab/>
      </w:r>
      <w:r>
        <w:rPr>
          <w:color w:val="14415C" w:themeColor="accent3" w:themeShade="BF"/>
        </w:rPr>
        <w:tab/>
      </w:r>
      <w:r w:rsidRPr="002311DA">
        <w:rPr>
          <w:color w:val="F07F09" w:themeColor="accent1"/>
        </w:rPr>
        <w:t>Pending</w:t>
      </w:r>
    </w:p>
    <w:p w:rsidR="00111E6C" w:rsidRDefault="00111E6C" w:rsidP="00111E6C"/>
    <w:p w:rsidR="00111E6C" w:rsidRPr="00111E6C" w:rsidRDefault="00111E6C" w:rsidP="00111E6C"/>
    <w:sectPr w:rsidR="00111E6C" w:rsidRPr="00111E6C" w:rsidSect="00111E6C">
      <w:headerReference w:type="first" r:id="rId13"/>
      <w:footerReference w:type="first" r:id="rId14"/>
      <w:pgSz w:w="15840" w:h="12240" w:orient="landscape"/>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48A6" w:rsidRDefault="007748A6" w:rsidP="001C2884">
      <w:pPr>
        <w:spacing w:after="0" w:line="240" w:lineRule="auto"/>
      </w:pPr>
      <w:r>
        <w:separator/>
      </w:r>
    </w:p>
  </w:endnote>
  <w:endnote w:type="continuationSeparator" w:id="0">
    <w:p w:rsidR="007748A6" w:rsidRDefault="007748A6" w:rsidP="001C28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107B" w:rsidRDefault="004D107B">
    <w:pPr>
      <w:tabs>
        <w:tab w:val="center" w:pos="4550"/>
        <w:tab w:val="left" w:pos="5818"/>
      </w:tabs>
      <w:ind w:right="260"/>
      <w:jc w:val="right"/>
      <w:rPr>
        <w:color w:val="191919" w:themeColor="text2" w:themeShade="80"/>
        <w:sz w:val="24"/>
        <w:szCs w:val="24"/>
      </w:rPr>
    </w:pPr>
    <w:r>
      <w:rPr>
        <w:color w:val="848484" w:themeColor="text2" w:themeTint="99"/>
        <w:spacing w:val="60"/>
        <w:sz w:val="24"/>
        <w:szCs w:val="24"/>
      </w:rPr>
      <w:t>Page</w:t>
    </w:r>
    <w:r>
      <w:rPr>
        <w:color w:val="848484" w:themeColor="text2" w:themeTint="99"/>
        <w:sz w:val="24"/>
        <w:szCs w:val="24"/>
      </w:rPr>
      <w:t xml:space="preserve"> </w:t>
    </w:r>
    <w:r>
      <w:rPr>
        <w:color w:val="252525" w:themeColor="text2" w:themeShade="BF"/>
        <w:sz w:val="24"/>
        <w:szCs w:val="24"/>
      </w:rPr>
      <w:fldChar w:fldCharType="begin"/>
    </w:r>
    <w:r>
      <w:rPr>
        <w:color w:val="252525" w:themeColor="text2" w:themeShade="BF"/>
        <w:sz w:val="24"/>
        <w:szCs w:val="24"/>
      </w:rPr>
      <w:instrText xml:space="preserve"> PAGE   \* MERGEFORMAT </w:instrText>
    </w:r>
    <w:r>
      <w:rPr>
        <w:color w:val="252525" w:themeColor="text2" w:themeShade="BF"/>
        <w:sz w:val="24"/>
        <w:szCs w:val="24"/>
      </w:rPr>
      <w:fldChar w:fldCharType="separate"/>
    </w:r>
    <w:r w:rsidR="00DE0E1D">
      <w:rPr>
        <w:noProof/>
        <w:color w:val="252525" w:themeColor="text2" w:themeShade="BF"/>
        <w:sz w:val="24"/>
        <w:szCs w:val="24"/>
      </w:rPr>
      <w:t>1</w:t>
    </w:r>
    <w:r>
      <w:rPr>
        <w:color w:val="252525" w:themeColor="text2" w:themeShade="BF"/>
        <w:sz w:val="24"/>
        <w:szCs w:val="24"/>
      </w:rPr>
      <w:fldChar w:fldCharType="end"/>
    </w:r>
    <w:r>
      <w:rPr>
        <w:color w:val="252525" w:themeColor="text2" w:themeShade="BF"/>
        <w:sz w:val="24"/>
        <w:szCs w:val="24"/>
      </w:rPr>
      <w:t xml:space="preserve"> | </w:t>
    </w:r>
    <w:r>
      <w:rPr>
        <w:color w:val="252525" w:themeColor="text2" w:themeShade="BF"/>
        <w:sz w:val="24"/>
        <w:szCs w:val="24"/>
      </w:rPr>
      <w:fldChar w:fldCharType="begin"/>
    </w:r>
    <w:r>
      <w:rPr>
        <w:color w:val="252525" w:themeColor="text2" w:themeShade="BF"/>
        <w:sz w:val="24"/>
        <w:szCs w:val="24"/>
      </w:rPr>
      <w:instrText xml:space="preserve"> NUMPAGES  \* Arabic  \* MERGEFORMAT </w:instrText>
    </w:r>
    <w:r>
      <w:rPr>
        <w:color w:val="252525" w:themeColor="text2" w:themeShade="BF"/>
        <w:sz w:val="24"/>
        <w:szCs w:val="24"/>
      </w:rPr>
      <w:fldChar w:fldCharType="separate"/>
    </w:r>
    <w:r w:rsidR="00DE0E1D">
      <w:rPr>
        <w:noProof/>
        <w:color w:val="252525" w:themeColor="text2" w:themeShade="BF"/>
        <w:sz w:val="24"/>
        <w:szCs w:val="24"/>
      </w:rPr>
      <w:t>4</w:t>
    </w:r>
    <w:r>
      <w:rPr>
        <w:color w:val="252525" w:themeColor="text2" w:themeShade="BF"/>
        <w:sz w:val="24"/>
        <w:szCs w:val="24"/>
      </w:rPr>
      <w:fldChar w:fldCharType="end"/>
    </w:r>
  </w:p>
  <w:p w:rsidR="004D107B" w:rsidRDefault="004D107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0E1D" w:rsidRDefault="00DE0E1D">
    <w:pPr>
      <w:tabs>
        <w:tab w:val="center" w:pos="4550"/>
        <w:tab w:val="left" w:pos="5818"/>
      </w:tabs>
      <w:ind w:right="260"/>
      <w:jc w:val="right"/>
      <w:rPr>
        <w:color w:val="191919" w:themeColor="text2" w:themeShade="80"/>
        <w:sz w:val="24"/>
        <w:szCs w:val="24"/>
      </w:rPr>
    </w:pPr>
  </w:p>
  <w:p w:rsidR="00DE0E1D" w:rsidRDefault="00DE0E1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0E1D" w:rsidRDefault="00DE0E1D">
    <w:pPr>
      <w:tabs>
        <w:tab w:val="center" w:pos="4550"/>
        <w:tab w:val="left" w:pos="5818"/>
      </w:tabs>
      <w:ind w:right="260"/>
      <w:jc w:val="right"/>
      <w:rPr>
        <w:color w:val="191919" w:themeColor="text2" w:themeShade="80"/>
        <w:sz w:val="24"/>
        <w:szCs w:val="24"/>
      </w:rPr>
    </w:pPr>
    <w:r>
      <w:rPr>
        <w:color w:val="848484" w:themeColor="text2" w:themeTint="99"/>
        <w:spacing w:val="60"/>
        <w:sz w:val="24"/>
        <w:szCs w:val="24"/>
      </w:rPr>
      <w:t>Page</w:t>
    </w:r>
    <w:r>
      <w:rPr>
        <w:color w:val="848484" w:themeColor="text2" w:themeTint="99"/>
        <w:sz w:val="24"/>
        <w:szCs w:val="24"/>
      </w:rPr>
      <w:t xml:space="preserve"> </w:t>
    </w:r>
    <w:r>
      <w:rPr>
        <w:color w:val="252525" w:themeColor="text2" w:themeShade="BF"/>
        <w:sz w:val="24"/>
        <w:szCs w:val="24"/>
      </w:rPr>
      <w:t xml:space="preserve">4 | </w:t>
    </w:r>
    <w:r>
      <w:rPr>
        <w:color w:val="252525" w:themeColor="text2" w:themeShade="BF"/>
        <w:sz w:val="24"/>
        <w:szCs w:val="24"/>
      </w:rPr>
      <w:fldChar w:fldCharType="begin"/>
    </w:r>
    <w:r>
      <w:rPr>
        <w:color w:val="252525" w:themeColor="text2" w:themeShade="BF"/>
        <w:sz w:val="24"/>
        <w:szCs w:val="24"/>
      </w:rPr>
      <w:instrText xml:space="preserve"> NUMPAGES  \* Arabic  \* MERGEFORMAT </w:instrText>
    </w:r>
    <w:r>
      <w:rPr>
        <w:color w:val="252525" w:themeColor="text2" w:themeShade="BF"/>
        <w:sz w:val="24"/>
        <w:szCs w:val="24"/>
      </w:rPr>
      <w:fldChar w:fldCharType="separate"/>
    </w:r>
    <w:r>
      <w:rPr>
        <w:noProof/>
        <w:color w:val="252525" w:themeColor="text2" w:themeShade="BF"/>
        <w:sz w:val="24"/>
        <w:szCs w:val="24"/>
      </w:rPr>
      <w:t>4</w:t>
    </w:r>
    <w:r>
      <w:rPr>
        <w:color w:val="252525" w:themeColor="text2" w:themeShade="BF"/>
        <w:sz w:val="24"/>
        <w:szCs w:val="24"/>
      </w:rPr>
      <w:fldChar w:fldCharType="end"/>
    </w:r>
  </w:p>
  <w:p w:rsidR="00DE0E1D" w:rsidRDefault="00DE0E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48A6" w:rsidRDefault="007748A6" w:rsidP="001C2884">
      <w:pPr>
        <w:spacing w:after="0" w:line="240" w:lineRule="auto"/>
      </w:pPr>
      <w:r>
        <w:separator/>
      </w:r>
    </w:p>
  </w:footnote>
  <w:footnote w:type="continuationSeparator" w:id="0">
    <w:p w:rsidR="007748A6" w:rsidRDefault="007748A6" w:rsidP="001C288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2884" w:rsidRDefault="004D107B">
    <w:pPr>
      <w:pStyle w:val="Header"/>
    </w:pPr>
    <w:r>
      <w:t>Progress Report #1</w:t>
    </w:r>
    <w:r w:rsidR="001C2884">
      <w:ptab w:relativeTo="margin" w:alignment="center" w:leader="none"/>
    </w:r>
    <w:r w:rsidR="001C2884">
      <w:t>Routing in ICN – Queue Model</w:t>
    </w:r>
    <w:r w:rsidR="001C2884">
      <w:ptab w:relativeTo="margin" w:alignment="right" w:leader="none"/>
    </w:r>
    <w:sdt>
      <w:sdtPr>
        <w:rPr>
          <w:b/>
          <w:bCs/>
        </w:rPr>
        <w:alias w:val="Date"/>
        <w:id w:val="1723094352"/>
        <w:placeholder>
          <w:docPart w:val="7A3277B7479D4F7F8840CD857276622F"/>
        </w:placeholder>
        <w:dataBinding w:prefixMappings="xmlns:ns0='http://schemas.microsoft.com/office/2006/coverPageProps'" w:xpath="/ns0:CoverPageProperties[1]/ns0:PublishDate[1]" w:storeItemID="{55AF091B-3C7A-41E3-B477-F2FDAA23CFDA}"/>
        <w:date w:fullDate="2013-02-26T00:00:00Z">
          <w:dateFormat w:val="M/d/yyyy"/>
          <w:lid w:val="en-US"/>
          <w:storeMappedDataAs w:val="dateTime"/>
          <w:calendar w:val="gregorian"/>
        </w:date>
      </w:sdtPr>
      <w:sdtEndPr/>
      <w:sdtContent>
        <w:r w:rsidR="001C2884">
          <w:rPr>
            <w:b/>
            <w:bCs/>
          </w:rPr>
          <w:t>2/26/2013</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0E1D" w:rsidRDefault="00DE0E1D">
    <w:pPr>
      <w:pStyle w:val="Header"/>
    </w:pPr>
    <w:r>
      <w:t>Progress Report #1</w:t>
    </w:r>
    <w:r>
      <w:ptab w:relativeTo="margin" w:alignment="center" w:leader="none"/>
    </w:r>
    <w:r>
      <w:t>Routing in ICN – Queue Model</w:t>
    </w:r>
    <w:r>
      <w:ptab w:relativeTo="margin" w:alignment="right" w:leader="none"/>
    </w:r>
    <w:sdt>
      <w:sdtPr>
        <w:rPr>
          <w:b/>
          <w:bCs/>
        </w:rPr>
        <w:alias w:val="Date"/>
        <w:id w:val="-1500641416"/>
        <w:placeholder>
          <w:docPart w:val="1F0DB4E14971464D940FC5C353F101E5"/>
        </w:placeholder>
        <w:dataBinding w:prefixMappings="xmlns:ns0='http://schemas.microsoft.com/office/2006/coverPageProps'" w:xpath="/ns0:CoverPageProperties[1]/ns0:PublishDate[1]" w:storeItemID="{55AF091B-3C7A-41E3-B477-F2FDAA23CFDA}"/>
        <w:date w:fullDate="2013-02-26T00:00:00Z">
          <w:dateFormat w:val="M/d/yyyy"/>
          <w:lid w:val="en-US"/>
          <w:storeMappedDataAs w:val="dateTime"/>
          <w:calendar w:val="gregorian"/>
        </w:date>
      </w:sdtPr>
      <w:sdtContent>
        <w:r>
          <w:rPr>
            <w:b/>
            <w:bCs/>
          </w:rPr>
          <w:t>2/26/2013</w:t>
        </w:r>
      </w:sdtContent>
    </w:sdt>
    <w:r>
      <w:rPr>
        <w:b/>
        <w:bCs/>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813"/>
    <w:rsid w:val="000B6C51"/>
    <w:rsid w:val="000F4813"/>
    <w:rsid w:val="00111E6C"/>
    <w:rsid w:val="001C2884"/>
    <w:rsid w:val="002C23DC"/>
    <w:rsid w:val="00375878"/>
    <w:rsid w:val="00411BAC"/>
    <w:rsid w:val="004A0762"/>
    <w:rsid w:val="004D107B"/>
    <w:rsid w:val="004D2D57"/>
    <w:rsid w:val="00654BC9"/>
    <w:rsid w:val="007748A6"/>
    <w:rsid w:val="00947610"/>
    <w:rsid w:val="00C43BAC"/>
    <w:rsid w:val="00DE0E1D"/>
    <w:rsid w:val="00E5681D"/>
    <w:rsid w:val="00F12D3E"/>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67268B4-816D-4DF5-96E2-309FA9F15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link w:val="NoSpacingChar"/>
    <w:uiPriority w:val="1"/>
    <w:qFormat/>
    <w:pPr>
      <w:spacing w:after="0" w:line="240" w:lineRule="auto"/>
    </w:pPr>
  </w:style>
  <w:style w:type="paragraph" w:styleId="ListParagraph">
    <w:name w:val="List Paragraph"/>
    <w:basedOn w:val="Normal"/>
    <w:uiPriority w:val="34"/>
    <w:qFormat/>
    <w:pPr>
      <w:ind w:left="720"/>
      <w:contextualSpacing/>
    </w:pPr>
  </w:style>
  <w:style w:type="character" w:customStyle="1" w:styleId="NoSpacingChar">
    <w:name w:val="No Spacing Char"/>
    <w:basedOn w:val="DefaultParagraphFont"/>
    <w:link w:val="NoSpacing"/>
    <w:uiPriority w:val="1"/>
    <w:rsid w:val="000F4813"/>
  </w:style>
  <w:style w:type="paragraph" w:styleId="Header">
    <w:name w:val="header"/>
    <w:basedOn w:val="Normal"/>
    <w:link w:val="HeaderChar"/>
    <w:uiPriority w:val="99"/>
    <w:unhideWhenUsed/>
    <w:rsid w:val="001C28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2884"/>
  </w:style>
  <w:style w:type="paragraph" w:styleId="Footer">
    <w:name w:val="footer"/>
    <w:basedOn w:val="Normal"/>
    <w:link w:val="FooterChar"/>
    <w:uiPriority w:val="99"/>
    <w:unhideWhenUsed/>
    <w:rsid w:val="001C28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28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AppData\Roaming\Microsoft\Templates\Report%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C4A152D67AE4658AB8250A8DE9477AC"/>
        <w:category>
          <w:name w:val="General"/>
          <w:gallery w:val="placeholder"/>
        </w:category>
        <w:types>
          <w:type w:val="bbPlcHdr"/>
        </w:types>
        <w:behaviors>
          <w:behavior w:val="content"/>
        </w:behaviors>
        <w:guid w:val="{600DF743-C2C1-44A2-ADE9-5461C0EC011C}"/>
      </w:docPartPr>
      <w:docPartBody>
        <w:p w:rsidR="004D0F6B" w:rsidRDefault="00DC35D0" w:rsidP="00DC35D0">
          <w:pPr>
            <w:pStyle w:val="7C4A152D67AE4658AB8250A8DE9477AC"/>
          </w:pPr>
          <w:r>
            <w:rPr>
              <w:rFonts w:asciiTheme="majorHAnsi" w:eastAsiaTheme="majorEastAsia" w:hAnsiTheme="majorHAnsi" w:cstheme="majorBidi"/>
              <w:caps/>
            </w:rPr>
            <w:t>[Type the company name]</w:t>
          </w:r>
        </w:p>
      </w:docPartBody>
    </w:docPart>
    <w:docPart>
      <w:docPartPr>
        <w:name w:val="F6E2E4EB875C4407BFAD7BD1CC69C7F0"/>
        <w:category>
          <w:name w:val="General"/>
          <w:gallery w:val="placeholder"/>
        </w:category>
        <w:types>
          <w:type w:val="bbPlcHdr"/>
        </w:types>
        <w:behaviors>
          <w:behavior w:val="content"/>
        </w:behaviors>
        <w:guid w:val="{53C506DF-44FD-42DF-9009-912FB06E5665}"/>
      </w:docPartPr>
      <w:docPartBody>
        <w:p w:rsidR="004D0F6B" w:rsidRDefault="00DC35D0" w:rsidP="00DC35D0">
          <w:pPr>
            <w:pStyle w:val="F6E2E4EB875C4407BFAD7BD1CC69C7F0"/>
          </w:pPr>
          <w:r>
            <w:rPr>
              <w:rFonts w:asciiTheme="majorHAnsi" w:eastAsiaTheme="majorEastAsia" w:hAnsiTheme="majorHAnsi" w:cstheme="majorBidi"/>
              <w:sz w:val="80"/>
              <w:szCs w:val="80"/>
            </w:rPr>
            <w:t>[Type the document title]</w:t>
          </w:r>
        </w:p>
      </w:docPartBody>
    </w:docPart>
    <w:docPart>
      <w:docPartPr>
        <w:name w:val="66C68DEF105B44E7BCA9235E0CC86B46"/>
        <w:category>
          <w:name w:val="General"/>
          <w:gallery w:val="placeholder"/>
        </w:category>
        <w:types>
          <w:type w:val="bbPlcHdr"/>
        </w:types>
        <w:behaviors>
          <w:behavior w:val="content"/>
        </w:behaviors>
        <w:guid w:val="{F88B3179-383A-4088-9ABF-82BFCD3B8A1A}"/>
      </w:docPartPr>
      <w:docPartBody>
        <w:p w:rsidR="004D0F6B" w:rsidRDefault="00DC35D0" w:rsidP="00DC35D0">
          <w:pPr>
            <w:pStyle w:val="66C68DEF105B44E7BCA9235E0CC86B46"/>
          </w:pPr>
          <w:r>
            <w:rPr>
              <w:rFonts w:asciiTheme="majorHAnsi" w:eastAsiaTheme="majorEastAsia" w:hAnsiTheme="majorHAnsi" w:cstheme="majorBidi"/>
              <w:sz w:val="44"/>
              <w:szCs w:val="44"/>
            </w:rPr>
            <w:t>[Type the document subtitle]</w:t>
          </w:r>
        </w:p>
      </w:docPartBody>
    </w:docPart>
    <w:docPart>
      <w:docPartPr>
        <w:name w:val="5D2F35AA651E400D84FE88D4C248218E"/>
        <w:category>
          <w:name w:val="General"/>
          <w:gallery w:val="placeholder"/>
        </w:category>
        <w:types>
          <w:type w:val="bbPlcHdr"/>
        </w:types>
        <w:behaviors>
          <w:behavior w:val="content"/>
        </w:behaviors>
        <w:guid w:val="{1653E9B9-ACE8-4AE2-B451-5D3247073C70}"/>
      </w:docPartPr>
      <w:docPartBody>
        <w:p w:rsidR="004D0F6B" w:rsidRDefault="00DC35D0" w:rsidP="00DC35D0">
          <w:pPr>
            <w:pStyle w:val="5D2F35AA651E400D84FE88D4C248218E"/>
          </w:pPr>
          <w:r>
            <w:rPr>
              <w:b/>
              <w:bCs/>
            </w:rPr>
            <w:t>[Type the author name]</w:t>
          </w:r>
        </w:p>
      </w:docPartBody>
    </w:docPart>
    <w:docPart>
      <w:docPartPr>
        <w:name w:val="6DC461A626234D2DBB96C1C45DF96D1D"/>
        <w:category>
          <w:name w:val="General"/>
          <w:gallery w:val="placeholder"/>
        </w:category>
        <w:types>
          <w:type w:val="bbPlcHdr"/>
        </w:types>
        <w:behaviors>
          <w:behavior w:val="content"/>
        </w:behaviors>
        <w:guid w:val="{E0EF5EDA-4011-47BC-B9DC-3F4A64C56503}"/>
      </w:docPartPr>
      <w:docPartBody>
        <w:p w:rsidR="004D0F6B" w:rsidRDefault="00DC35D0" w:rsidP="00DC35D0">
          <w:pPr>
            <w:pStyle w:val="6DC461A626234D2DBB96C1C45DF96D1D"/>
          </w:pPr>
          <w:r>
            <w:rPr>
              <w:b/>
              <w:bCs/>
            </w:rPr>
            <w:t>[Pick the date]</w:t>
          </w:r>
        </w:p>
      </w:docPartBody>
    </w:docPart>
    <w:docPart>
      <w:docPartPr>
        <w:name w:val="7A3277B7479D4F7F8840CD857276622F"/>
        <w:category>
          <w:name w:val="General"/>
          <w:gallery w:val="placeholder"/>
        </w:category>
        <w:types>
          <w:type w:val="bbPlcHdr"/>
        </w:types>
        <w:behaviors>
          <w:behavior w:val="content"/>
        </w:behaviors>
        <w:guid w:val="{093C7BEB-9A50-4364-9308-46751695BB68}"/>
      </w:docPartPr>
      <w:docPartBody>
        <w:p w:rsidR="004D0F6B" w:rsidRDefault="00DC35D0" w:rsidP="00DC35D0">
          <w:pPr>
            <w:pStyle w:val="7A3277B7479D4F7F8840CD857276622F"/>
          </w:pPr>
          <w:r>
            <w:rPr>
              <w:b/>
              <w:bCs/>
            </w:rPr>
            <w:t>[Pick the date]</w:t>
          </w:r>
        </w:p>
      </w:docPartBody>
    </w:docPart>
    <w:docPart>
      <w:docPartPr>
        <w:name w:val="1F0DB4E14971464D940FC5C353F101E5"/>
        <w:category>
          <w:name w:val="General"/>
          <w:gallery w:val="placeholder"/>
        </w:category>
        <w:types>
          <w:type w:val="bbPlcHdr"/>
        </w:types>
        <w:behaviors>
          <w:behavior w:val="content"/>
        </w:behaviors>
        <w:guid w:val="{CB5FDCB6-053A-4D4F-82A3-BD92AF14F930}"/>
      </w:docPartPr>
      <w:docPartBody>
        <w:p w:rsidR="00000000" w:rsidRDefault="004D0F6B" w:rsidP="004D0F6B">
          <w:pPr>
            <w:pStyle w:val="1F0DB4E14971464D940FC5C353F101E5"/>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5D0"/>
    <w:rsid w:val="0021377B"/>
    <w:rsid w:val="004D0F6B"/>
    <w:rsid w:val="008F179E"/>
    <w:rsid w:val="00DC35D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C4A152D67AE4658AB8250A8DE9477AC">
    <w:name w:val="7C4A152D67AE4658AB8250A8DE9477AC"/>
    <w:rsid w:val="00DC35D0"/>
  </w:style>
  <w:style w:type="paragraph" w:customStyle="1" w:styleId="F6E2E4EB875C4407BFAD7BD1CC69C7F0">
    <w:name w:val="F6E2E4EB875C4407BFAD7BD1CC69C7F0"/>
    <w:rsid w:val="00DC35D0"/>
  </w:style>
  <w:style w:type="paragraph" w:customStyle="1" w:styleId="66C68DEF105B44E7BCA9235E0CC86B46">
    <w:name w:val="66C68DEF105B44E7BCA9235E0CC86B46"/>
    <w:rsid w:val="00DC35D0"/>
  </w:style>
  <w:style w:type="paragraph" w:customStyle="1" w:styleId="5D2F35AA651E400D84FE88D4C248218E">
    <w:name w:val="5D2F35AA651E400D84FE88D4C248218E"/>
    <w:rsid w:val="00DC35D0"/>
  </w:style>
  <w:style w:type="paragraph" w:customStyle="1" w:styleId="6DC461A626234D2DBB96C1C45DF96D1D">
    <w:name w:val="6DC461A626234D2DBB96C1C45DF96D1D"/>
    <w:rsid w:val="00DC35D0"/>
  </w:style>
  <w:style w:type="paragraph" w:customStyle="1" w:styleId="7F96A6DDC0D3498095CA42AA52DE0C71">
    <w:name w:val="7F96A6DDC0D3498095CA42AA52DE0C71"/>
    <w:rsid w:val="00DC35D0"/>
  </w:style>
  <w:style w:type="paragraph" w:customStyle="1" w:styleId="3E9518C98B0649AFA2CBF2A5082FA736">
    <w:name w:val="3E9518C98B0649AFA2CBF2A5082FA736"/>
    <w:rsid w:val="00DC35D0"/>
  </w:style>
  <w:style w:type="paragraph" w:customStyle="1" w:styleId="16680FF975F444BAAC0D4F6AA330F249">
    <w:name w:val="16680FF975F444BAAC0D4F6AA330F249"/>
    <w:rsid w:val="00DC35D0"/>
  </w:style>
  <w:style w:type="paragraph" w:customStyle="1" w:styleId="4753A07B2FC648AC9992B69CBDACD71F">
    <w:name w:val="4753A07B2FC648AC9992B69CBDACD71F"/>
    <w:rsid w:val="00DC35D0"/>
  </w:style>
  <w:style w:type="paragraph" w:customStyle="1" w:styleId="081FDF8846DB49798B668E0160B5839D">
    <w:name w:val="081FDF8846DB49798B668E0160B5839D"/>
    <w:rsid w:val="00DC35D0"/>
  </w:style>
  <w:style w:type="paragraph" w:customStyle="1" w:styleId="E77BAB37BE474671A4E6ECC271ADBC13">
    <w:name w:val="E77BAB37BE474671A4E6ECC271ADBC13"/>
    <w:rsid w:val="00DC35D0"/>
  </w:style>
  <w:style w:type="paragraph" w:customStyle="1" w:styleId="7A3277B7479D4F7F8840CD857276622F">
    <w:name w:val="7A3277B7479D4F7F8840CD857276622F"/>
    <w:rsid w:val="00DC35D0"/>
  </w:style>
  <w:style w:type="paragraph" w:customStyle="1" w:styleId="2141A60E3DFF48B184E11C2867CB41A2">
    <w:name w:val="2141A60E3DFF48B184E11C2867CB41A2"/>
    <w:rsid w:val="004D0F6B"/>
  </w:style>
  <w:style w:type="paragraph" w:customStyle="1" w:styleId="99998A8C8BA04742A8186D85BDA01E30">
    <w:name w:val="99998A8C8BA04742A8186D85BDA01E30"/>
    <w:rsid w:val="004D0F6B"/>
  </w:style>
  <w:style w:type="paragraph" w:customStyle="1" w:styleId="01D9922DCE544585965252F907610D17">
    <w:name w:val="01D9922DCE544585965252F907610D17"/>
    <w:rsid w:val="004D0F6B"/>
  </w:style>
  <w:style w:type="paragraph" w:customStyle="1" w:styleId="6E3EFB4DF68549B48DEE72A58A4BDA3A">
    <w:name w:val="6E3EFB4DF68549B48DEE72A58A4BDA3A"/>
    <w:rsid w:val="004D0F6B"/>
  </w:style>
  <w:style w:type="paragraph" w:customStyle="1" w:styleId="02050BF6AC4548A99FCF04E573864D7D">
    <w:name w:val="02050BF6AC4548A99FCF04E573864D7D"/>
    <w:rsid w:val="004D0F6B"/>
  </w:style>
  <w:style w:type="paragraph" w:customStyle="1" w:styleId="1F0DB4E14971464D940FC5C353F101E5">
    <w:name w:val="1F0DB4E14971464D940FC5C353F101E5"/>
    <w:rsid w:val="004D0F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2013-02-26T00:00:00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Template>
  <TotalTime>17</TotalTime>
  <Pages>5</Pages>
  <Words>996</Words>
  <Characters>5678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ELEC 476 Project                              Routing in ICN – Queue Model</vt:lpstr>
    </vt:vector>
  </TitlesOfParts>
  <Company>QUEEN’s university</Company>
  <LinksUpToDate>false</LinksUpToDate>
  <CharactersWithSpaces>6661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 476 Project                              Routing in ICN – Queue Model</dc:title>
  <dc:subject>Progress Report #1</dc:subject>
  <dc:creator>Doug Marr, Daniel McLean</dc:creator>
  <cp:keywords/>
  <cp:lastModifiedBy>Daniel McLean</cp:lastModifiedBy>
  <cp:revision>3</cp:revision>
  <dcterms:created xsi:type="dcterms:W3CDTF">2013-02-26T17:38:00Z</dcterms:created>
  <dcterms:modified xsi:type="dcterms:W3CDTF">2013-02-26T17:55:00Z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